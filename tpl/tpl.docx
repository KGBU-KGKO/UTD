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2C044E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1A6A60D8" w14:textId="28CE01BB" w:rsidR="001E6AF4" w:rsidRPr="006A4255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</w:tc>
      </w:tr>
      <w:tr w:rsidR="006A4255" w:rsidRPr="00E52FC7" w14:paraId="5A05C065" w14:textId="77777777" w:rsidTr="006A4255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6A4255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vAlign w:val="bottom"/>
          </w:tcPr>
          <w:p w14:paraId="49FA3370" w14:textId="10EE4091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Pr="006A4255">
              <w:rPr>
                <w:sz w:val="24"/>
                <w:szCs w:val="24"/>
                <w:lang w:val="en-US"/>
              </w:rPr>
              <w:t>numLog</w:t>
            </w:r>
            <w:proofErr w:type="spellEnd"/>
            <w:proofErr w:type="gram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vAlign w:val="bottom"/>
          </w:tcPr>
          <w:p w14:paraId="36E15C82" w14:textId="35DDAB2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dateReq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77777777" w:rsidR="00921AA0" w:rsidRDefault="00A67E14" w:rsidP="00921AA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</w:t>
            </w:r>
            <w:r w:rsidR="00921AA0" w:rsidRPr="00A562C4">
              <w:rPr>
                <w:i/>
                <w:sz w:val="24"/>
                <w:szCs w:val="24"/>
              </w:rPr>
              <w:t>редоставлени</w:t>
            </w:r>
            <w:r>
              <w:rPr>
                <w:i/>
                <w:sz w:val="24"/>
                <w:szCs w:val="24"/>
              </w:rPr>
              <w:t>е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77777777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частью 3.14 </w:t>
      </w:r>
      <w:hyperlink r:id="rId9" w:history="1">
        <w:r w:rsidRPr="00BA566A">
          <w:rPr>
            <w:sz w:val="28"/>
            <w:szCs w:val="28"/>
          </w:rPr>
          <w:t>Порядка постоянного хранения</w:t>
        </w:r>
      </w:hyperlink>
      <w:r w:rsidRPr="00BA566A">
        <w:rPr>
          <w:sz w:val="28"/>
          <w:szCs w:val="28"/>
        </w:rPr>
        <w:t>, использования технических паспортов, оценочной и иной хранившейся по состоянию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утвержденного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68D11A96" w:rsidR="003C22CA" w:rsidRDefault="0001406F" w:rsidP="006E2205">
      <w:pPr>
        <w:jc w:val="both"/>
        <w:rPr>
          <w:sz w:val="28"/>
          <w:szCs w:val="28"/>
        </w:rPr>
      </w:pPr>
      <w:r w:rsidRPr="0001406F">
        <w:rPr>
          <w:sz w:val="28"/>
          <w:szCs w:val="28"/>
        </w:rPr>
        <w:t>[</w:t>
      </w:r>
      <w:proofErr w:type="spellStart"/>
      <w:proofErr w:type="gramStart"/>
      <w:r w:rsidRPr="0001406F">
        <w:rPr>
          <w:sz w:val="28"/>
          <w:szCs w:val="28"/>
        </w:rPr>
        <w:t>onshow</w:t>
      </w:r>
      <w:proofErr w:type="spellEnd"/>
      <w:r w:rsidRPr="000140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realEstate</w:t>
      </w:r>
      <w:proofErr w:type="spellEnd"/>
      <w:proofErr w:type="gramEnd"/>
      <w:r w:rsidRPr="0001406F">
        <w:rPr>
          <w:sz w:val="28"/>
          <w:szCs w:val="28"/>
        </w:rPr>
        <w:t>]</w:t>
      </w:r>
      <w:r w:rsidR="00035B84">
        <w:rPr>
          <w:sz w:val="28"/>
          <w:szCs w:val="28"/>
        </w:rPr>
        <w:t xml:space="preserve">, </w:t>
      </w:r>
      <w:r w:rsidR="00417110" w:rsidRPr="00417110">
        <w:rPr>
          <w:sz w:val="28"/>
          <w:szCs w:val="28"/>
        </w:rPr>
        <w:t>[</w:t>
      </w:r>
      <w:proofErr w:type="spellStart"/>
      <w:r w:rsidR="00417110" w:rsidRPr="00417110">
        <w:rPr>
          <w:sz w:val="28"/>
          <w:szCs w:val="28"/>
        </w:rPr>
        <w:t>onshow</w:t>
      </w:r>
      <w:proofErr w:type="spellEnd"/>
      <w:r w:rsidR="00417110" w:rsidRPr="00417110">
        <w:rPr>
          <w:sz w:val="28"/>
          <w:szCs w:val="28"/>
        </w:rPr>
        <w:t>.</w:t>
      </w:r>
      <w:r w:rsidR="00417110">
        <w:rPr>
          <w:sz w:val="28"/>
          <w:szCs w:val="28"/>
          <w:lang w:val="en-US"/>
        </w:rPr>
        <w:t>answer</w:t>
      </w:r>
      <w:r w:rsidR="00417110" w:rsidRPr="00417110">
        <w:rPr>
          <w:sz w:val="28"/>
          <w:szCs w:val="28"/>
        </w:rPr>
        <w:t>]</w:t>
      </w:r>
      <w:r w:rsidR="006F0E24" w:rsidRPr="00BA566A">
        <w:rPr>
          <w:sz w:val="28"/>
          <w:szCs w:val="28"/>
        </w:rPr>
        <w:t>.</w:t>
      </w:r>
      <w:r w:rsidR="00943BFD">
        <w:rPr>
          <w:sz w:val="28"/>
          <w:szCs w:val="28"/>
        </w:rPr>
        <w:t xml:space="preserve"> </w:t>
      </w:r>
    </w:p>
    <w:p w14:paraId="1516A315" w14:textId="6778372E" w:rsidR="005C65B7" w:rsidRDefault="005C65B7" w:rsidP="00584D40">
      <w:pPr>
        <w:ind w:firstLine="709"/>
        <w:jc w:val="both"/>
        <w:rPr>
          <w:sz w:val="28"/>
          <w:szCs w:val="28"/>
        </w:rPr>
      </w:pPr>
    </w:p>
    <w:tbl>
      <w:tblPr>
        <w:tblStyle w:val="ac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961"/>
        <w:gridCol w:w="2409"/>
      </w:tblGrid>
      <w:tr w:rsidR="005C65B7" w:rsidRPr="005D6B05" w14:paraId="10863344" w14:textId="77777777" w:rsidTr="00482D6D">
        <w:tc>
          <w:tcPr>
            <w:tcW w:w="2263" w:type="dxa"/>
            <w:vAlign w:val="center"/>
          </w:tcPr>
          <w:p w14:paraId="3CE22E36" w14:textId="408A8440" w:rsidR="005C65B7" w:rsidRPr="00C84357" w:rsidRDefault="00C84357" w:rsidP="005D6B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onshow.title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961" w:type="dxa"/>
          </w:tcPr>
          <w:p w14:paraId="4C139805" w14:textId="2F91DFEC" w:rsidR="005C65B7" w:rsidRDefault="00515B9E" w:rsidP="005D6B0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8BDC9C8" wp14:editId="09557C65">
                  <wp:extent cx="3060700" cy="1256030"/>
                  <wp:effectExtent l="0" t="0" r="635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vAlign w:val="center"/>
          </w:tcPr>
          <w:p w14:paraId="26BBDFD2" w14:textId="7EF6BCA0" w:rsidR="005C65B7" w:rsidRPr="005D6B05" w:rsidRDefault="00C84357" w:rsidP="005D6B05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gramStart"/>
            <w:r>
              <w:rPr>
                <w:sz w:val="28"/>
                <w:szCs w:val="28"/>
                <w:lang w:val="en-US"/>
              </w:rPr>
              <w:t>onshow.performer</w:t>
            </w:r>
            <w:proofErr w:type="gramEnd"/>
            <w:r>
              <w:rPr>
                <w:sz w:val="28"/>
                <w:szCs w:val="28"/>
                <w:lang w:val="en-US"/>
              </w:rPr>
              <w:t>2]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443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D1B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6EA2"/>
    <w:rsid w:val="00E87B81"/>
    <w:rsid w:val="00E90193"/>
    <w:rsid w:val="00E90AA4"/>
    <w:rsid w:val="00E91489"/>
    <w:rsid w:val="00E918FB"/>
    <w:rsid w:val="00E91CEE"/>
    <w:rsid w:val="00E91F6F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3265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CE43-92A8-46E6-B690-1E108262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18</TotalTime>
  <Pages>1</Pages>
  <Words>152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1608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5107</cp:lastModifiedBy>
  <cp:revision>18</cp:revision>
  <cp:lastPrinted>2021-04-30T01:24:00Z</cp:lastPrinted>
  <dcterms:created xsi:type="dcterms:W3CDTF">2022-01-10T23:25:00Z</dcterms:created>
  <dcterms:modified xsi:type="dcterms:W3CDTF">2022-01-19T05:56:00Z</dcterms:modified>
</cp:coreProperties>
</file>