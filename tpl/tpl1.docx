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41" w:type="dxa"/>
        <w:tblInd w:w="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647"/>
        <w:gridCol w:w="2126"/>
        <w:gridCol w:w="431"/>
        <w:gridCol w:w="1559"/>
        <w:gridCol w:w="4678"/>
      </w:tblGrid>
      <w:tr w:rsidR="001E6AF4" w:rsidRPr="00051B46" w14:paraId="7E1204AC" w14:textId="77777777" w:rsidTr="00E80548">
        <w:trPr>
          <w:trHeight w:val="17"/>
        </w:trPr>
        <w:tc>
          <w:tcPr>
            <w:tcW w:w="4763" w:type="dxa"/>
            <w:gridSpan w:val="4"/>
          </w:tcPr>
          <w:p w14:paraId="4C27EADC" w14:textId="77777777" w:rsidR="00E67868" w:rsidRPr="0038627B" w:rsidRDefault="001E6AF4" w:rsidP="00E67868">
            <w:pPr>
              <w:pStyle w:val="4"/>
              <w:keepNext w:val="0"/>
              <w:spacing w:before="0"/>
              <w:ind w:firstLine="0"/>
              <w:rPr>
                <w:b w:val="0"/>
                <w:kern w:val="20"/>
                <w:sz w:val="22"/>
                <w:szCs w:val="22"/>
                <w:lang w:val="ru-RU" w:eastAsia="ru-RU"/>
              </w:rPr>
            </w:pPr>
            <w:r w:rsidRPr="008C49C3">
              <w:rPr>
                <w:sz w:val="18"/>
                <w:szCs w:val="18"/>
                <w:lang w:val="ru-RU" w:eastAsia="ru-RU"/>
              </w:rPr>
              <w:br w:type="page"/>
            </w:r>
            <w:r w:rsidR="00E67868" w:rsidRPr="0038627B">
              <w:rPr>
                <w:caps/>
                <w:spacing w:val="60"/>
                <w:kern w:val="28"/>
                <w:sz w:val="22"/>
                <w:szCs w:val="22"/>
                <w:lang w:val="ru-RU" w:eastAsia="ru-RU"/>
              </w:rPr>
              <w:t>КРАЕВОЕ ГОСУДАРСТВЕННОЕ БЮДЖЕТНОЕ УЧРЕЖДЕНИЕ «кАМЧАТСКАЯ ГОСУДАРСТВЕННАЯ КАДАСТРОВАЯ ОЦЕНКА»</w:t>
            </w:r>
            <w:r w:rsidR="00E67868" w:rsidRPr="0038627B">
              <w:rPr>
                <w:b w:val="0"/>
                <w:kern w:val="20"/>
                <w:sz w:val="22"/>
                <w:szCs w:val="22"/>
                <w:lang w:val="ru-RU" w:eastAsia="ru-RU"/>
              </w:rPr>
              <w:t xml:space="preserve"> </w:t>
            </w:r>
          </w:p>
          <w:p w14:paraId="3269DC4E" w14:textId="77777777" w:rsidR="00E67868" w:rsidRPr="0038627B" w:rsidRDefault="00E67868" w:rsidP="00E67868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 w:rsidRPr="0038627B">
              <w:rPr>
                <w:b/>
                <w:sz w:val="22"/>
                <w:szCs w:val="22"/>
              </w:rPr>
              <w:t>(КГБУ «КГКО»)</w:t>
            </w:r>
          </w:p>
          <w:p w14:paraId="223562C5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683032, Камчатский край, </w:t>
            </w:r>
          </w:p>
          <w:p w14:paraId="751AEF83" w14:textId="77777777" w:rsidR="00E67868" w:rsidRPr="00604AA9" w:rsidRDefault="00E67868" w:rsidP="00E67868">
            <w:pPr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>г. Петропавловск-Камчатский, ул. Пограничная, д. 19</w:t>
            </w:r>
            <w:r w:rsidRPr="00604AA9">
              <w:rPr>
                <w:kern w:val="20"/>
              </w:rPr>
              <w:br/>
              <w:t>телефон: 8 (4152) 30-44-88</w:t>
            </w:r>
            <w:r w:rsidRPr="00604AA9">
              <w:rPr>
                <w:kern w:val="20"/>
              </w:rPr>
              <w:br/>
            </w:r>
            <w:r w:rsidRPr="00604AA9">
              <w:rPr>
                <w:kern w:val="20"/>
                <w:lang w:val="en-US"/>
              </w:rPr>
              <w:t>e</w:t>
            </w:r>
            <w:r w:rsidRPr="00604AA9">
              <w:rPr>
                <w:kern w:val="20"/>
              </w:rPr>
              <w:t>-</w:t>
            </w:r>
            <w:r w:rsidRPr="00604AA9">
              <w:rPr>
                <w:kern w:val="20"/>
                <w:lang w:val="en-US"/>
              </w:rPr>
              <w:t>mail</w:t>
            </w:r>
            <w:r w:rsidRPr="00604AA9">
              <w:rPr>
                <w:kern w:val="20"/>
              </w:rPr>
              <w:t xml:space="preserve">: </w:t>
            </w:r>
            <w:hyperlink r:id="rId8" w:history="1">
              <w:r w:rsidRPr="00604AA9">
                <w:rPr>
                  <w:kern w:val="20"/>
                </w:rPr>
                <w:t>gko@kamgov.ru</w:t>
              </w:r>
            </w:hyperlink>
            <w:r w:rsidRPr="00604AA9">
              <w:rPr>
                <w:kern w:val="20"/>
              </w:rPr>
              <w:t xml:space="preserve">; сайт: </w:t>
            </w:r>
            <w:proofErr w:type="spellStart"/>
            <w:r w:rsidRPr="00604AA9">
              <w:rPr>
                <w:kern w:val="20"/>
                <w:lang w:val="en-US"/>
              </w:rPr>
              <w:t>gko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kamgov</w:t>
            </w:r>
            <w:proofErr w:type="spellEnd"/>
            <w:r w:rsidRPr="00604AA9">
              <w:rPr>
                <w:kern w:val="20"/>
              </w:rPr>
              <w:t>.</w:t>
            </w:r>
            <w:proofErr w:type="spellStart"/>
            <w:r w:rsidRPr="00604AA9">
              <w:rPr>
                <w:kern w:val="20"/>
                <w:lang w:val="en-US"/>
              </w:rPr>
              <w:t>ru</w:t>
            </w:r>
            <w:proofErr w:type="spellEnd"/>
            <w:r w:rsidRPr="00604AA9">
              <w:rPr>
                <w:kern w:val="20"/>
              </w:rPr>
              <w:t xml:space="preserve"> </w:t>
            </w:r>
          </w:p>
          <w:p w14:paraId="25636D87" w14:textId="77777777" w:rsidR="00E67868" w:rsidRPr="00604AA9" w:rsidRDefault="00E67868" w:rsidP="00E67868">
            <w:pPr>
              <w:jc w:val="center"/>
            </w:pPr>
            <w:proofErr w:type="gramStart"/>
            <w:r w:rsidRPr="00604AA9">
              <w:rPr>
                <w:kern w:val="20"/>
              </w:rPr>
              <w:t xml:space="preserve">ОКПО  </w:t>
            </w:r>
            <w:r w:rsidRPr="00604AA9">
              <w:t>11067906</w:t>
            </w:r>
            <w:proofErr w:type="gramEnd"/>
            <w:r w:rsidRPr="00604AA9">
              <w:rPr>
                <w:kern w:val="20"/>
              </w:rPr>
              <w:t xml:space="preserve">      ОГРН  </w:t>
            </w:r>
            <w:r w:rsidRPr="00604AA9">
              <w:t>1174101011457</w:t>
            </w:r>
          </w:p>
          <w:p w14:paraId="726D8E1C" w14:textId="77777777" w:rsidR="001E6AF4" w:rsidRPr="001228E4" w:rsidRDefault="00E67868" w:rsidP="00E67868">
            <w:pPr>
              <w:spacing w:after="60" w:line="200" w:lineRule="exact"/>
              <w:jc w:val="center"/>
              <w:rPr>
                <w:kern w:val="20"/>
              </w:rPr>
            </w:pPr>
            <w:r w:rsidRPr="00604AA9">
              <w:rPr>
                <w:kern w:val="20"/>
              </w:rPr>
              <w:t xml:space="preserve">ИНН / КПП   </w:t>
            </w:r>
            <w:r w:rsidRPr="00604AA9">
              <w:t>4101179009 / 410101001</w:t>
            </w:r>
          </w:p>
        </w:tc>
        <w:tc>
          <w:tcPr>
            <w:tcW w:w="4678" w:type="dxa"/>
            <w:vMerge w:val="restart"/>
          </w:tcPr>
          <w:p w14:paraId="6D81AFDB" w14:textId="77777777" w:rsidR="001E6AF4" w:rsidRDefault="006A4255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[onshow.n</w:t>
            </w:r>
            <w:r w:rsidR="00007F3B"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lang w:val="en-US"/>
              </w:rPr>
              <w:t>me]</w:t>
            </w:r>
          </w:p>
          <w:p w14:paraId="5EA56148" w14:textId="77777777" w:rsidR="00CD15C7" w:rsidRDefault="00CD15C7" w:rsidP="006A4255">
            <w:pPr>
              <w:ind w:left="938" w:right="95"/>
              <w:rPr>
                <w:sz w:val="28"/>
                <w:szCs w:val="28"/>
                <w:lang w:val="en-US"/>
              </w:rPr>
            </w:pPr>
          </w:p>
          <w:p w14:paraId="0BA8A3D0" w14:textId="7E03461A" w:rsidR="00F55648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sz w:val="28"/>
                <w:szCs w:val="28"/>
                <w:lang w:val="en-US"/>
              </w:rPr>
              <w:t>onshow.address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  <w:p w14:paraId="1A6A60D8" w14:textId="5580EC70" w:rsidR="00F55648" w:rsidRPr="006A4255" w:rsidRDefault="00F55648" w:rsidP="006A4255">
            <w:pPr>
              <w:ind w:left="938" w:right="95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proofErr w:type="spellStart"/>
            <w:r>
              <w:rPr>
                <w:sz w:val="28"/>
                <w:szCs w:val="28"/>
                <w:lang w:val="en-US"/>
              </w:rPr>
              <w:t>onshow.email</w:t>
            </w:r>
            <w:proofErr w:type="spellEnd"/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6A4255" w:rsidRPr="00E52FC7" w14:paraId="5A05C065" w14:textId="77777777" w:rsidTr="00E80548">
        <w:trPr>
          <w:trHeight w:val="385"/>
        </w:trPr>
        <w:tc>
          <w:tcPr>
            <w:tcW w:w="647" w:type="dxa"/>
            <w:tcBorders>
              <w:bottom w:val="single" w:sz="4" w:space="0" w:color="auto"/>
            </w:tcBorders>
            <w:vAlign w:val="bottom"/>
          </w:tcPr>
          <w:p w14:paraId="674FDADF" w14:textId="1FE16BF1" w:rsidR="006A4255" w:rsidRPr="006A4255" w:rsidRDefault="006A4255" w:rsidP="001804B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 xml:space="preserve">от 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bottom"/>
          </w:tcPr>
          <w:p w14:paraId="144A4242" w14:textId="25F6D08C" w:rsidR="006A4255" w:rsidRPr="006A4255" w:rsidRDefault="006A4255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logOutDate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31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FDC968B" w14:textId="77777777" w:rsidR="006A4255" w:rsidRPr="006A4255" w:rsidRDefault="006A4255" w:rsidP="00A24F14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№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bottom"/>
          </w:tcPr>
          <w:p w14:paraId="4C885805" w14:textId="6BFE24CE" w:rsidR="006A4255" w:rsidRPr="006A4255" w:rsidRDefault="006A4255" w:rsidP="00F80E7D">
            <w:pPr>
              <w:pStyle w:val="4"/>
              <w:keepNext w:val="0"/>
              <w:spacing w:before="0"/>
              <w:ind w:left="-54"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Pr="006A4255">
              <w:rPr>
                <w:b w:val="0"/>
                <w:sz w:val="24"/>
                <w:szCs w:val="24"/>
                <w:lang w:val="en-US" w:eastAsia="ru-RU"/>
              </w:rPr>
              <w:t>logOutNum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tcBorders>
              <w:bottom w:val="single" w:sz="4" w:space="0" w:color="auto"/>
            </w:tcBorders>
            <w:vAlign w:val="bottom"/>
          </w:tcPr>
          <w:p w14:paraId="25A585AB" w14:textId="77777777" w:rsidR="006A4255" w:rsidRPr="008C49C3" w:rsidRDefault="006A4255" w:rsidP="00A24F14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E52FC7" w14:paraId="5AABE47D" w14:textId="77777777" w:rsidTr="00E80548">
        <w:trPr>
          <w:trHeight w:val="285"/>
        </w:trPr>
        <w:tc>
          <w:tcPr>
            <w:tcW w:w="647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29B2C347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на №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FA3370" w14:textId="1985FDE9" w:rsidR="00921AA0" w:rsidRPr="006A4255" w:rsidRDefault="005151C0" w:rsidP="00F80E7D">
            <w:pPr>
              <w:rPr>
                <w:sz w:val="24"/>
                <w:szCs w:val="24"/>
              </w:rPr>
            </w:pPr>
            <w:r w:rsidRPr="006A4255">
              <w:rPr>
                <w:sz w:val="24"/>
                <w:szCs w:val="24"/>
              </w:rPr>
              <w:t>[</w:t>
            </w:r>
            <w:proofErr w:type="spellStart"/>
            <w:r w:rsidRPr="006A4255">
              <w:rPr>
                <w:sz w:val="24"/>
                <w:szCs w:val="24"/>
              </w:rPr>
              <w:t>onshow</w:t>
            </w:r>
            <w:proofErr w:type="spellEnd"/>
            <w:r w:rsidRPr="006A4255">
              <w:rPr>
                <w:sz w:val="24"/>
                <w:szCs w:val="24"/>
              </w:rPr>
              <w:t>.</w:t>
            </w:r>
            <w:proofErr w:type="spellStart"/>
            <w:r w:rsidR="00A23B77">
              <w:rPr>
                <w:sz w:val="24"/>
                <w:szCs w:val="24"/>
                <w:lang w:val="en-US"/>
              </w:rPr>
              <w:t>senderNum</w:t>
            </w:r>
            <w:proofErr w:type="spellEnd"/>
            <w:r w:rsidRPr="006A4255">
              <w:rPr>
                <w:sz w:val="24"/>
                <w:szCs w:val="24"/>
              </w:rPr>
              <w:t>]</w:t>
            </w:r>
          </w:p>
        </w:tc>
        <w:tc>
          <w:tcPr>
            <w:tcW w:w="431" w:type="dxa"/>
            <w:tcBorders>
              <w:top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E9435D1" w14:textId="77777777" w:rsidR="00921AA0" w:rsidRPr="006A4255" w:rsidRDefault="00921AA0" w:rsidP="00921AA0">
            <w:pPr>
              <w:pStyle w:val="4"/>
              <w:keepNext w:val="0"/>
              <w:spacing w:before="0"/>
              <w:ind w:firstLine="0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от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E15C82" w14:textId="702435B2" w:rsidR="00921AA0" w:rsidRPr="006A4255" w:rsidRDefault="005151C0" w:rsidP="00F80E7D">
            <w:pPr>
              <w:pStyle w:val="4"/>
              <w:keepNext w:val="0"/>
              <w:spacing w:before="0"/>
              <w:ind w:firstLine="0"/>
              <w:jc w:val="left"/>
              <w:rPr>
                <w:b w:val="0"/>
                <w:sz w:val="24"/>
                <w:szCs w:val="24"/>
                <w:lang w:val="ru-RU" w:eastAsia="ru-RU"/>
              </w:rPr>
            </w:pPr>
            <w:r w:rsidRPr="006A4255">
              <w:rPr>
                <w:b w:val="0"/>
                <w:sz w:val="24"/>
                <w:szCs w:val="24"/>
                <w:lang w:val="ru-RU" w:eastAsia="ru-RU"/>
              </w:rPr>
              <w:t>[</w:t>
            </w:r>
            <w:proofErr w:type="spellStart"/>
            <w:r w:rsidRPr="006A4255">
              <w:rPr>
                <w:b w:val="0"/>
                <w:sz w:val="24"/>
                <w:szCs w:val="24"/>
                <w:lang w:val="ru-RU" w:eastAsia="ru-RU"/>
              </w:rPr>
              <w:t>onshow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.</w:t>
            </w:r>
            <w:proofErr w:type="spellStart"/>
            <w:r w:rsidR="00A23B77">
              <w:rPr>
                <w:b w:val="0"/>
                <w:sz w:val="24"/>
                <w:szCs w:val="24"/>
                <w:lang w:val="en-US" w:eastAsia="ru-RU"/>
              </w:rPr>
              <w:t>senderDate</w:t>
            </w:r>
            <w:proofErr w:type="spellEnd"/>
            <w:r w:rsidRPr="006A4255">
              <w:rPr>
                <w:b w:val="0"/>
                <w:sz w:val="24"/>
                <w:szCs w:val="24"/>
                <w:lang w:val="ru-RU" w:eastAsia="ru-RU"/>
              </w:rPr>
              <w:t>]</w:t>
            </w:r>
          </w:p>
        </w:tc>
        <w:tc>
          <w:tcPr>
            <w:tcW w:w="4678" w:type="dxa"/>
            <w:vMerge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A6A8EF" w14:textId="77777777" w:rsidR="00921AA0" w:rsidRPr="008C49C3" w:rsidRDefault="00921AA0" w:rsidP="00921AA0">
            <w:pPr>
              <w:pStyle w:val="4"/>
              <w:spacing w:before="0"/>
              <w:rPr>
                <w:b w:val="0"/>
                <w:bCs/>
                <w:sz w:val="22"/>
                <w:szCs w:val="22"/>
                <w:lang w:val="ru-RU" w:eastAsia="ru-RU"/>
              </w:rPr>
            </w:pPr>
          </w:p>
        </w:tc>
      </w:tr>
      <w:tr w:rsidR="00921AA0" w:rsidRPr="00FD7882" w14:paraId="50E07D37" w14:textId="77777777" w:rsidTr="00E80548">
        <w:trPr>
          <w:trHeight w:val="1134"/>
        </w:trPr>
        <w:tc>
          <w:tcPr>
            <w:tcW w:w="4763" w:type="dxa"/>
            <w:gridSpan w:val="4"/>
            <w:tcBorders>
              <w:top w:val="single" w:sz="4" w:space="0" w:color="auto"/>
            </w:tcBorders>
          </w:tcPr>
          <w:p w14:paraId="0F697F6E" w14:textId="77777777" w:rsidR="00921AA0" w:rsidRDefault="00921AA0" w:rsidP="00921AA0">
            <w:pPr>
              <w:rPr>
                <w:b/>
                <w:caps/>
                <w:sz w:val="24"/>
                <w:szCs w:val="24"/>
              </w:rPr>
            </w:pPr>
          </w:p>
          <w:p w14:paraId="5D4A67A4" w14:textId="2EDBF6AE" w:rsidR="00921AA0" w:rsidRPr="0004793D" w:rsidRDefault="00361C5D" w:rsidP="00921AA0">
            <w:pPr>
              <w:rPr>
                <w:i/>
                <w:sz w:val="24"/>
                <w:szCs w:val="24"/>
              </w:rPr>
            </w:pPr>
            <w:r w:rsidRPr="00051B46">
              <w:rPr>
                <w:b/>
                <w:sz w:val="24"/>
                <w:szCs w:val="24"/>
              </w:rPr>
              <w:t>[</w:t>
            </w:r>
            <w:r>
              <w:rPr>
                <w:b/>
                <w:sz w:val="24"/>
                <w:szCs w:val="24"/>
                <w:lang w:val="en-US"/>
              </w:rPr>
              <w:t>onshow</w:t>
            </w:r>
            <w:r w:rsidRPr="00051B46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en-US"/>
              </w:rPr>
              <w:t>subjectTitle</w:t>
            </w:r>
            <w:r w:rsidRPr="00051B46">
              <w:rPr>
                <w:b/>
                <w:sz w:val="24"/>
                <w:szCs w:val="24"/>
              </w:rPr>
              <w:t>]</w:t>
            </w:r>
            <w:r w:rsidRPr="0004793D">
              <w:rPr>
                <w:i/>
                <w:sz w:val="24"/>
                <w:szCs w:val="24"/>
              </w:rPr>
              <w:t xml:space="preserve"> </w:t>
            </w:r>
          </w:p>
          <w:p w14:paraId="0A76DFC4" w14:textId="4CAF3486" w:rsidR="00921AA0" w:rsidRDefault="00583E32" w:rsidP="00921AA0">
            <w:pPr>
              <w:rPr>
                <w:i/>
                <w:sz w:val="24"/>
                <w:szCs w:val="24"/>
              </w:rPr>
            </w:pPr>
            <w:r w:rsidRPr="00583E32">
              <w:rPr>
                <w:i/>
                <w:sz w:val="24"/>
                <w:szCs w:val="24"/>
              </w:rPr>
              <w:t>[</w:t>
            </w:r>
            <w:proofErr w:type="spellStart"/>
            <w:r w:rsidRPr="00583E32">
              <w:rPr>
                <w:i/>
                <w:sz w:val="24"/>
                <w:szCs w:val="24"/>
              </w:rPr>
              <w:t>onshow</w:t>
            </w:r>
            <w:proofErr w:type="spellEnd"/>
            <w:r w:rsidRPr="00583E32">
              <w:rPr>
                <w:i/>
                <w:sz w:val="24"/>
                <w:szCs w:val="24"/>
              </w:rPr>
              <w:t>.</w:t>
            </w:r>
            <w:r>
              <w:rPr>
                <w:i/>
                <w:sz w:val="24"/>
                <w:szCs w:val="24"/>
                <w:lang w:val="en-US"/>
              </w:rPr>
              <w:t>subject</w:t>
            </w:r>
            <w:r w:rsidRPr="00583E32">
              <w:rPr>
                <w:i/>
                <w:sz w:val="24"/>
                <w:szCs w:val="24"/>
              </w:rPr>
              <w:t>]</w:t>
            </w:r>
            <w:r w:rsidR="00921AA0" w:rsidRPr="00A562C4">
              <w:rPr>
                <w:i/>
                <w:sz w:val="24"/>
                <w:szCs w:val="24"/>
              </w:rPr>
              <w:t xml:space="preserve"> копий </w:t>
            </w:r>
          </w:p>
          <w:p w14:paraId="0D7305DF" w14:textId="77777777" w:rsidR="00921AA0" w:rsidRDefault="00921AA0" w:rsidP="00921AA0">
            <w:pPr>
              <w:rPr>
                <w:i/>
                <w:sz w:val="24"/>
                <w:szCs w:val="24"/>
              </w:rPr>
            </w:pPr>
            <w:r w:rsidRPr="00A562C4">
              <w:rPr>
                <w:i/>
                <w:sz w:val="24"/>
                <w:szCs w:val="24"/>
              </w:rPr>
              <w:t xml:space="preserve">учетно-технической документации </w:t>
            </w:r>
          </w:p>
          <w:p w14:paraId="10B5012C" w14:textId="77777777" w:rsidR="00921AA0" w:rsidRPr="00E13E39" w:rsidRDefault="00921AA0" w:rsidP="00921AA0">
            <w:pPr>
              <w:rPr>
                <w:i/>
                <w:sz w:val="24"/>
                <w:szCs w:val="24"/>
              </w:rPr>
            </w:pPr>
            <w:r w:rsidRPr="00A562C4">
              <w:rPr>
                <w:i/>
                <w:sz w:val="24"/>
                <w:szCs w:val="24"/>
              </w:rPr>
              <w:t>и (или) содержащихся в ней сведений</w:t>
            </w:r>
          </w:p>
        </w:tc>
        <w:tc>
          <w:tcPr>
            <w:tcW w:w="4678" w:type="dxa"/>
            <w:vMerge/>
            <w:tcBorders>
              <w:top w:val="single" w:sz="4" w:space="0" w:color="auto"/>
            </w:tcBorders>
          </w:tcPr>
          <w:p w14:paraId="0AFAC191" w14:textId="77777777" w:rsidR="00921AA0" w:rsidRPr="00FD7882" w:rsidRDefault="00921AA0" w:rsidP="00921AA0">
            <w:pPr>
              <w:jc w:val="center"/>
              <w:rPr>
                <w:bCs/>
                <w:sz w:val="28"/>
                <w:szCs w:val="28"/>
              </w:rPr>
            </w:pPr>
          </w:p>
        </w:tc>
      </w:tr>
    </w:tbl>
    <w:p w14:paraId="4F3080E5" w14:textId="77777777" w:rsidR="00EE697A" w:rsidRPr="00BA566A" w:rsidRDefault="00EE697A" w:rsidP="00B856AA">
      <w:pPr>
        <w:ind w:firstLine="709"/>
        <w:jc w:val="both"/>
        <w:rPr>
          <w:sz w:val="28"/>
          <w:szCs w:val="28"/>
        </w:rPr>
      </w:pPr>
      <w:bookmarkStart w:id="0" w:name="_Hlk19883588"/>
      <w:bookmarkStart w:id="1" w:name="_Hlk18914787"/>
      <w:bookmarkStart w:id="2" w:name="_Hlk19879030"/>
      <w:bookmarkStart w:id="3" w:name="_Hlk19015507"/>
    </w:p>
    <w:p w14:paraId="12CDA9D6" w14:textId="11C7AF02" w:rsidR="008102F6" w:rsidRDefault="005546E5" w:rsidP="00F53279">
      <w:pPr>
        <w:ind w:firstLine="709"/>
        <w:jc w:val="both"/>
        <w:rPr>
          <w:sz w:val="28"/>
          <w:szCs w:val="28"/>
        </w:rPr>
      </w:pPr>
      <w:r w:rsidRPr="00BA566A">
        <w:rPr>
          <w:sz w:val="28"/>
          <w:szCs w:val="28"/>
        </w:rPr>
        <w:t xml:space="preserve">В соответствии с </w:t>
      </w:r>
      <w:hyperlink r:id="rId9" w:history="1">
        <w:r w:rsidR="00EA6231">
          <w:rPr>
            <w:sz w:val="28"/>
            <w:szCs w:val="28"/>
          </w:rPr>
          <w:t>П</w:t>
        </w:r>
        <w:r w:rsidR="00BF1DF3">
          <w:rPr>
            <w:sz w:val="28"/>
            <w:szCs w:val="28"/>
          </w:rPr>
          <w:t>орядком</w:t>
        </w:r>
        <w:r w:rsidRPr="00BA566A">
          <w:rPr>
            <w:sz w:val="28"/>
            <w:szCs w:val="28"/>
          </w:rPr>
          <w:t xml:space="preserve"> постоянного хранения</w:t>
        </w:r>
      </w:hyperlink>
      <w:r w:rsidRPr="00BA566A">
        <w:rPr>
          <w:sz w:val="28"/>
          <w:szCs w:val="28"/>
        </w:rPr>
        <w:t xml:space="preserve">, использования технических паспортов, оценочной и иной хранившейся по состоянию на </w:t>
      </w:r>
      <w:r w:rsidR="00F84C5E">
        <w:rPr>
          <w:sz w:val="28"/>
          <w:szCs w:val="28"/>
        </w:rPr>
        <w:br/>
      </w:r>
      <w:r w:rsidRPr="00BA566A">
        <w:rPr>
          <w:sz w:val="28"/>
          <w:szCs w:val="28"/>
        </w:rPr>
        <w:t>1 января 2013 года в органах и организациях по государственному техническому учету и (или) технической инвентаризации учетно-технической документации об объектах государственного технического учета и технической инвентаризации, а также предоставления копий такой документации и содержащихся в ней сведений, утвержденн</w:t>
      </w:r>
      <w:r w:rsidR="00F84C5E">
        <w:rPr>
          <w:sz w:val="28"/>
          <w:szCs w:val="28"/>
        </w:rPr>
        <w:t>ым</w:t>
      </w:r>
      <w:r w:rsidRPr="00BA566A">
        <w:rPr>
          <w:sz w:val="28"/>
          <w:szCs w:val="28"/>
        </w:rPr>
        <w:t xml:space="preserve"> приказом Министерства имущественных и земельных отношений Камчатского края от 25.05.2017 № 60, Краевое государственное бюджетное учреждение «Камчатская государственная кадастровая оценка», рассмотрев Ваш запрос о</w:t>
      </w:r>
      <w:r w:rsidR="00FC7B67" w:rsidRPr="00FC7B67">
        <w:rPr>
          <w:sz w:val="28"/>
          <w:szCs w:val="28"/>
        </w:rPr>
        <w:t xml:space="preserve"> </w:t>
      </w:r>
      <w:r w:rsidRPr="00BA566A">
        <w:rPr>
          <w:sz w:val="28"/>
          <w:szCs w:val="28"/>
        </w:rPr>
        <w:t>предоставлении</w:t>
      </w:r>
      <w:r w:rsidR="00742D59" w:rsidRPr="00BA566A">
        <w:rPr>
          <w:sz w:val="28"/>
          <w:szCs w:val="28"/>
        </w:rPr>
        <w:t xml:space="preserve"> </w:t>
      </w:r>
      <w:r w:rsidR="004232EE" w:rsidRPr="00BA566A">
        <w:rPr>
          <w:sz w:val="28"/>
          <w:szCs w:val="28"/>
        </w:rPr>
        <w:t>копии</w:t>
      </w:r>
      <w:r w:rsidR="009737D1" w:rsidRPr="00BA566A">
        <w:rPr>
          <w:sz w:val="28"/>
          <w:szCs w:val="28"/>
        </w:rPr>
        <w:t xml:space="preserve"> </w:t>
      </w:r>
      <w:r w:rsidR="008102F6">
        <w:rPr>
          <w:sz w:val="28"/>
          <w:szCs w:val="28"/>
        </w:rPr>
        <w:t>учётно-технической документации на объект недвижимости, расположенны</w:t>
      </w:r>
      <w:r w:rsidR="00B95753">
        <w:rPr>
          <w:sz w:val="28"/>
          <w:szCs w:val="28"/>
        </w:rPr>
        <w:t>й</w:t>
      </w:r>
      <w:r w:rsidR="008102F6">
        <w:rPr>
          <w:sz w:val="28"/>
          <w:szCs w:val="28"/>
        </w:rPr>
        <w:t xml:space="preserve"> по адрес</w:t>
      </w:r>
      <w:r w:rsidR="00B95753">
        <w:rPr>
          <w:sz w:val="28"/>
          <w:szCs w:val="28"/>
        </w:rPr>
        <w:t>у</w:t>
      </w:r>
      <w:r w:rsidR="008102F6">
        <w:rPr>
          <w:sz w:val="28"/>
          <w:szCs w:val="28"/>
        </w:rPr>
        <w:t xml:space="preserve">: </w:t>
      </w:r>
    </w:p>
    <w:p w14:paraId="76F925A5" w14:textId="0263F7C3" w:rsidR="003C22CA" w:rsidRDefault="00795ADC" w:rsidP="00F53279">
      <w:pPr>
        <w:ind w:firstLine="709"/>
        <w:jc w:val="both"/>
        <w:rPr>
          <w:sz w:val="28"/>
          <w:szCs w:val="28"/>
          <w:lang w:val="en-US"/>
        </w:rPr>
      </w:pPr>
      <w:r w:rsidRPr="002F603A"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text</w:t>
      </w:r>
      <w:r w:rsidRPr="002F603A">
        <w:rPr>
          <w:sz w:val="28"/>
          <w:szCs w:val="28"/>
          <w:lang w:val="en-US"/>
        </w:rPr>
        <w:t>.val;block</w:t>
      </w:r>
      <w:proofErr w:type="spellEnd"/>
      <w:r w:rsidRPr="002F603A">
        <w:rPr>
          <w:sz w:val="28"/>
          <w:szCs w:val="28"/>
          <w:lang w:val="en-US"/>
        </w:rPr>
        <w:t>=</w:t>
      </w:r>
      <w:proofErr w:type="spellStart"/>
      <w:r w:rsidRPr="002F603A">
        <w:rPr>
          <w:sz w:val="28"/>
          <w:szCs w:val="28"/>
          <w:lang w:val="en-US"/>
        </w:rPr>
        <w:t>tbs:p</w:t>
      </w:r>
      <w:proofErr w:type="spellEnd"/>
      <w:r w:rsidRPr="002F603A">
        <w:rPr>
          <w:sz w:val="28"/>
          <w:szCs w:val="28"/>
          <w:lang w:val="en-US"/>
        </w:rPr>
        <w:t>]</w:t>
      </w:r>
    </w:p>
    <w:p w14:paraId="55045022" w14:textId="7670C814" w:rsidR="00004042" w:rsidRDefault="00004042" w:rsidP="00584D40">
      <w:pPr>
        <w:ind w:firstLine="709"/>
        <w:jc w:val="both"/>
        <w:rPr>
          <w:sz w:val="28"/>
          <w:szCs w:val="28"/>
          <w:lang w:val="en-US"/>
        </w:rPr>
      </w:pPr>
    </w:p>
    <w:p w14:paraId="26BC2B59" w14:textId="52A2BB24" w:rsidR="00750A9C" w:rsidRDefault="00750A9C" w:rsidP="00584D40">
      <w:pPr>
        <w:ind w:firstLine="709"/>
        <w:jc w:val="both"/>
        <w:rPr>
          <w:sz w:val="28"/>
          <w:szCs w:val="28"/>
          <w:lang w:val="en-US"/>
        </w:rPr>
      </w:pPr>
    </w:p>
    <w:tbl>
      <w:tblPr>
        <w:tblStyle w:val="ac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4253"/>
        <w:gridCol w:w="2409"/>
      </w:tblGrid>
      <w:tr w:rsidR="009E0128" w:rsidRPr="005D6B05" w14:paraId="6BC8E1C2" w14:textId="77777777" w:rsidTr="00051B46">
        <w:tc>
          <w:tcPr>
            <w:tcW w:w="2835" w:type="dxa"/>
            <w:vAlign w:val="bottom"/>
          </w:tcPr>
          <w:p w14:paraId="1B692502" w14:textId="77777777" w:rsidR="009E0128" w:rsidRPr="00C84357" w:rsidRDefault="009E0128" w:rsidP="00051B46">
            <w:pPr>
              <w:rPr>
                <w:sz w:val="28"/>
                <w:szCs w:val="28"/>
                <w:lang w:val="en-US"/>
              </w:rPr>
            </w:pPr>
            <w:bookmarkStart w:id="4" w:name="_GoBack" w:colFirst="1" w:colLast="1"/>
            <w:r w:rsidRPr="003E156F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3E156F">
              <w:rPr>
                <w:sz w:val="28"/>
                <w:szCs w:val="28"/>
                <w:lang w:val="en-US"/>
              </w:rPr>
              <w:t>onshow.</w:t>
            </w:r>
            <w:r>
              <w:rPr>
                <w:sz w:val="28"/>
                <w:szCs w:val="28"/>
                <w:lang w:val="en-US"/>
              </w:rPr>
              <w:t>title</w:t>
            </w:r>
            <w:proofErr w:type="spellEnd"/>
            <w:r w:rsidRPr="003E156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4253" w:type="dxa"/>
            <w:vAlign w:val="bottom"/>
          </w:tcPr>
          <w:p w14:paraId="2BBD8669" w14:textId="77777777" w:rsidR="009E0128" w:rsidRPr="00A671E9" w:rsidRDefault="009E0128" w:rsidP="00051B4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1489BB00" wp14:editId="02D7BBA8">
                  <wp:extent cx="2563495" cy="1052830"/>
                  <wp:effectExtent l="0" t="0" r="825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3495" cy="105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1C56BA">
              <w:rPr>
                <w:sz w:val="28"/>
                <w:szCs w:val="28"/>
                <w:lang w:val="en-US"/>
              </w:rPr>
              <w:t>[</w:t>
            </w:r>
            <w:proofErr w:type="spellStart"/>
            <w:r w:rsidRPr="001C56BA">
              <w:rPr>
                <w:sz w:val="28"/>
                <w:szCs w:val="28"/>
                <w:lang w:val="en-US"/>
              </w:rPr>
              <w:t>onshow.</w:t>
            </w:r>
            <w:r>
              <w:rPr>
                <w:sz w:val="28"/>
                <w:szCs w:val="28"/>
                <w:lang w:val="en-US"/>
              </w:rPr>
              <w:t>img</w:t>
            </w:r>
            <w:r w:rsidRPr="001C56BA">
              <w:rPr>
                <w:sz w:val="28"/>
                <w:szCs w:val="28"/>
                <w:lang w:val="en-US"/>
              </w:rPr>
              <w:t>;ope</w:t>
            </w:r>
            <w:proofErr w:type="spellEnd"/>
            <w:r w:rsidRPr="001C56BA">
              <w:rPr>
                <w:sz w:val="28"/>
                <w:szCs w:val="28"/>
                <w:lang w:val="en-US"/>
              </w:rPr>
              <w:t>=</w:t>
            </w:r>
            <w:proofErr w:type="spellStart"/>
            <w:r w:rsidRPr="001C56BA">
              <w:rPr>
                <w:sz w:val="28"/>
                <w:szCs w:val="28"/>
                <w:lang w:val="en-US"/>
              </w:rPr>
              <w:t>changepic</w:t>
            </w:r>
            <w:proofErr w:type="spellEnd"/>
            <w:r w:rsidRPr="001C56BA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409" w:type="dxa"/>
            <w:vAlign w:val="bottom"/>
          </w:tcPr>
          <w:p w14:paraId="20DA24F7" w14:textId="77777777" w:rsidR="009E0128" w:rsidRPr="005D6B05" w:rsidRDefault="009E0128" w:rsidP="00051B46">
            <w:pPr>
              <w:jc w:val="right"/>
              <w:rPr>
                <w:sz w:val="28"/>
                <w:szCs w:val="28"/>
                <w:lang w:val="en-US"/>
              </w:rPr>
            </w:pPr>
            <w:r w:rsidRPr="00E34FCB">
              <w:rPr>
                <w:sz w:val="28"/>
                <w:szCs w:val="28"/>
                <w:lang w:val="en-US"/>
              </w:rPr>
              <w:t>[onshow.</w:t>
            </w:r>
            <w:r>
              <w:rPr>
                <w:sz w:val="28"/>
                <w:szCs w:val="28"/>
                <w:lang w:val="en-US"/>
              </w:rPr>
              <w:t>performer2</w:t>
            </w:r>
            <w:r w:rsidRPr="00E34FCB">
              <w:rPr>
                <w:sz w:val="28"/>
                <w:szCs w:val="28"/>
                <w:lang w:val="en-US"/>
              </w:rPr>
              <w:t>]</w:t>
            </w:r>
          </w:p>
        </w:tc>
      </w:tr>
      <w:bookmarkEnd w:id="4"/>
    </w:tbl>
    <w:p w14:paraId="47F24405" w14:textId="77777777" w:rsidR="009E0128" w:rsidRDefault="009E0128" w:rsidP="009E0128">
      <w:pPr>
        <w:jc w:val="both"/>
        <w:rPr>
          <w:sz w:val="28"/>
          <w:szCs w:val="28"/>
          <w:lang w:val="en-US"/>
        </w:rPr>
      </w:pPr>
    </w:p>
    <w:bookmarkEnd w:id="0"/>
    <w:bookmarkEnd w:id="1"/>
    <w:bookmarkEnd w:id="2"/>
    <w:bookmarkEnd w:id="3"/>
    <w:sectPr w:rsidR="009E0128" w:rsidSect="00A12B74">
      <w:footerReference w:type="default" r:id="rId11"/>
      <w:pgSz w:w="11909" w:h="16834" w:code="9"/>
      <w:pgMar w:top="1134" w:right="567" w:bottom="1134" w:left="1701" w:header="397" w:footer="284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D6249" w14:textId="77777777" w:rsidR="004841BA" w:rsidRDefault="004841BA">
      <w:r>
        <w:separator/>
      </w:r>
    </w:p>
  </w:endnote>
  <w:endnote w:type="continuationSeparator" w:id="0">
    <w:p w14:paraId="3103ADCD" w14:textId="77777777" w:rsidR="004841BA" w:rsidRDefault="00484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6336D" w14:textId="012FA4AD" w:rsidR="00EB5B37" w:rsidRPr="005C65B7" w:rsidRDefault="005C65B7" w:rsidP="00EB5B37">
    <w:pPr>
      <w:pStyle w:val="a5"/>
      <w:rPr>
        <w:lang w:val="en-US"/>
      </w:rPr>
    </w:pPr>
    <w:r>
      <w:rPr>
        <w:lang w:val="en-US"/>
      </w:rPr>
      <w:t>[</w:t>
    </w:r>
    <w:proofErr w:type="spellStart"/>
    <w:proofErr w:type="gramStart"/>
    <w:r>
      <w:rPr>
        <w:lang w:val="en-US"/>
      </w:rPr>
      <w:t>onshow.performer</w:t>
    </w:r>
    <w:proofErr w:type="spellEnd"/>
    <w:proofErr w:type="gramEnd"/>
    <w:r>
      <w:rPr>
        <w:lang w:val="en-US"/>
      </w:rPr>
      <w:t>]</w:t>
    </w:r>
  </w:p>
  <w:p w14:paraId="06DFABA7" w14:textId="77777777" w:rsidR="00962EB5" w:rsidRPr="00EB5B37" w:rsidRDefault="003A2FB0" w:rsidP="003A2FB0">
    <w:pPr>
      <w:pStyle w:val="a5"/>
    </w:pPr>
    <w:r>
      <w:t xml:space="preserve">+7(4152) 30-44-88 </w:t>
    </w:r>
    <w:r w:rsidR="00F26A2F">
      <w:t>доб. 20</w:t>
    </w:r>
    <w:r w:rsidR="00D7659B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F959B" w14:textId="77777777" w:rsidR="004841BA" w:rsidRDefault="004841BA">
      <w:r>
        <w:separator/>
      </w:r>
    </w:p>
  </w:footnote>
  <w:footnote w:type="continuationSeparator" w:id="0">
    <w:p w14:paraId="105A4A60" w14:textId="77777777" w:rsidR="004841BA" w:rsidRDefault="00484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25F0"/>
    <w:multiLevelType w:val="hybridMultilevel"/>
    <w:tmpl w:val="5BFA040A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2C44E07"/>
    <w:multiLevelType w:val="hybridMultilevel"/>
    <w:tmpl w:val="B4386D0A"/>
    <w:lvl w:ilvl="0" w:tplc="6128C2C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33358AE"/>
    <w:multiLevelType w:val="hybridMultilevel"/>
    <w:tmpl w:val="C6B805D8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" w15:restartNumberingAfterBreak="0">
    <w:nsid w:val="081B2D58"/>
    <w:multiLevelType w:val="multilevel"/>
    <w:tmpl w:val="551A2BC2"/>
    <w:lvl w:ilvl="0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 w15:restartNumberingAfterBreak="0">
    <w:nsid w:val="0B4E66E6"/>
    <w:multiLevelType w:val="hybridMultilevel"/>
    <w:tmpl w:val="0352AEAC"/>
    <w:lvl w:ilvl="0" w:tplc="6F7EC4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1937BB"/>
    <w:multiLevelType w:val="hybridMultilevel"/>
    <w:tmpl w:val="6C882FF8"/>
    <w:lvl w:ilvl="0" w:tplc="E22E965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6" w15:restartNumberingAfterBreak="0">
    <w:nsid w:val="0DB46321"/>
    <w:multiLevelType w:val="multilevel"/>
    <w:tmpl w:val="4BB6FA22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2E7C52"/>
    <w:multiLevelType w:val="hybridMultilevel"/>
    <w:tmpl w:val="66BE123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18005CED"/>
    <w:multiLevelType w:val="hybridMultilevel"/>
    <w:tmpl w:val="7A9045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1A241CA6"/>
    <w:multiLevelType w:val="hybridMultilevel"/>
    <w:tmpl w:val="8A0EB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725AB0"/>
    <w:multiLevelType w:val="hybridMultilevel"/>
    <w:tmpl w:val="94FAD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4737D1"/>
    <w:multiLevelType w:val="multilevel"/>
    <w:tmpl w:val="7C7AD88A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2E15021"/>
    <w:multiLevelType w:val="hybridMultilevel"/>
    <w:tmpl w:val="AC1881E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 w15:restartNumberingAfterBreak="0">
    <w:nsid w:val="271636B9"/>
    <w:multiLevelType w:val="hybridMultilevel"/>
    <w:tmpl w:val="373A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28342A"/>
    <w:multiLevelType w:val="hybridMultilevel"/>
    <w:tmpl w:val="DD06AB9A"/>
    <w:lvl w:ilvl="0" w:tplc="0B588BF6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C256A5"/>
    <w:multiLevelType w:val="hybridMultilevel"/>
    <w:tmpl w:val="F508FCC4"/>
    <w:lvl w:ilvl="0" w:tplc="A85C836C">
      <w:start w:val="1"/>
      <w:numFmt w:val="decimal"/>
      <w:lvlText w:val="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18A2B9A"/>
    <w:multiLevelType w:val="multilevel"/>
    <w:tmpl w:val="CD6C51A4"/>
    <w:lvl w:ilvl="0">
      <w:start w:val="1"/>
      <w:numFmt w:val="decimal"/>
      <w:lvlText w:val="%1.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3778260D"/>
    <w:multiLevelType w:val="multilevel"/>
    <w:tmpl w:val="DDE88874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E56D5B"/>
    <w:multiLevelType w:val="hybridMultilevel"/>
    <w:tmpl w:val="142AE8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11E5A52"/>
    <w:multiLevelType w:val="hybridMultilevel"/>
    <w:tmpl w:val="95626CC4"/>
    <w:lvl w:ilvl="0" w:tplc="53381A94">
      <w:start w:val="1"/>
      <w:numFmt w:val="decimal"/>
      <w:lvlText w:val="%1."/>
      <w:lvlJc w:val="left"/>
      <w:pPr>
        <w:tabs>
          <w:tab w:val="num" w:pos="1774"/>
        </w:tabs>
        <w:ind w:left="1774" w:hanging="106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41ED6EC2"/>
    <w:multiLevelType w:val="hybridMultilevel"/>
    <w:tmpl w:val="9F4A83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462837"/>
    <w:multiLevelType w:val="multilevel"/>
    <w:tmpl w:val="FB207C16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5553A8"/>
    <w:multiLevelType w:val="hybridMultilevel"/>
    <w:tmpl w:val="20024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D52D24"/>
    <w:multiLevelType w:val="multilevel"/>
    <w:tmpl w:val="0764E30A"/>
    <w:lvl w:ilvl="0">
      <w:start w:val="1"/>
      <w:numFmt w:val="decimal"/>
      <w:lvlText w:val="%1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351E28"/>
    <w:multiLevelType w:val="multilevel"/>
    <w:tmpl w:val="566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BD058E"/>
    <w:multiLevelType w:val="hybridMultilevel"/>
    <w:tmpl w:val="1C80AEFC"/>
    <w:lvl w:ilvl="0" w:tplc="63D2E2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6E04818"/>
    <w:multiLevelType w:val="hybridMultilevel"/>
    <w:tmpl w:val="1E96C316"/>
    <w:lvl w:ilvl="0" w:tplc="E6DE9240">
      <w:start w:val="1"/>
      <w:numFmt w:val="bullet"/>
      <w:lvlText w:val=""/>
      <w:lvlJc w:val="left"/>
      <w:pPr>
        <w:ind w:left="14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27" w15:restartNumberingAfterBreak="0">
    <w:nsid w:val="47F377E7"/>
    <w:multiLevelType w:val="hybridMultilevel"/>
    <w:tmpl w:val="592C721C"/>
    <w:lvl w:ilvl="0" w:tplc="0419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 w15:restartNumberingAfterBreak="0">
    <w:nsid w:val="4A090C26"/>
    <w:multiLevelType w:val="hybridMultilevel"/>
    <w:tmpl w:val="A2180F8C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9" w15:restartNumberingAfterBreak="0">
    <w:nsid w:val="4D6D21A4"/>
    <w:multiLevelType w:val="hybridMultilevel"/>
    <w:tmpl w:val="BBC64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2D37AD"/>
    <w:multiLevelType w:val="hybridMultilevel"/>
    <w:tmpl w:val="42621E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7C20128"/>
    <w:multiLevelType w:val="hybridMultilevel"/>
    <w:tmpl w:val="57EED05A"/>
    <w:lvl w:ilvl="0" w:tplc="9E8E50D4">
      <w:numFmt w:val="bullet"/>
      <w:lvlText w:val="-"/>
      <w:lvlJc w:val="left"/>
      <w:pPr>
        <w:ind w:left="5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28" w:hanging="360"/>
      </w:pPr>
      <w:rPr>
        <w:rFonts w:ascii="Wingdings" w:hAnsi="Wingdings" w:hint="default"/>
      </w:rPr>
    </w:lvl>
  </w:abstractNum>
  <w:abstractNum w:abstractNumId="32" w15:restartNumberingAfterBreak="0">
    <w:nsid w:val="5B353866"/>
    <w:multiLevelType w:val="hybridMultilevel"/>
    <w:tmpl w:val="0EB8F3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E32F9F"/>
    <w:multiLevelType w:val="multilevel"/>
    <w:tmpl w:val="CF64AC62"/>
    <w:lvl w:ilvl="0">
      <w:start w:val="1"/>
      <w:numFmt w:val="decimal"/>
      <w:lvlText w:val="%1)"/>
      <w:lvlJc w:val="left"/>
      <w:pPr>
        <w:tabs>
          <w:tab w:val="num" w:pos="2134"/>
        </w:tabs>
        <w:ind w:left="2134" w:hanging="1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5EBD39C5"/>
    <w:multiLevelType w:val="hybridMultilevel"/>
    <w:tmpl w:val="FEEEA1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3D23F8C"/>
    <w:multiLevelType w:val="hybridMultilevel"/>
    <w:tmpl w:val="5EE4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4E203B2"/>
    <w:multiLevelType w:val="hybridMultilevel"/>
    <w:tmpl w:val="24146FB0"/>
    <w:lvl w:ilvl="0" w:tplc="C9AC5D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C8E5845"/>
    <w:multiLevelType w:val="hybridMultilevel"/>
    <w:tmpl w:val="E6A0424A"/>
    <w:lvl w:ilvl="0" w:tplc="757E0190">
      <w:start w:val="1"/>
      <w:numFmt w:val="decimal"/>
      <w:lvlText w:val="%1."/>
      <w:lvlJc w:val="left"/>
      <w:pPr>
        <w:tabs>
          <w:tab w:val="num" w:pos="992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8" w15:restartNumberingAfterBreak="0">
    <w:nsid w:val="6E655E0D"/>
    <w:multiLevelType w:val="multilevel"/>
    <w:tmpl w:val="CFE65E22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9" w15:restartNumberingAfterBreak="0">
    <w:nsid w:val="6FDD399C"/>
    <w:multiLevelType w:val="hybridMultilevel"/>
    <w:tmpl w:val="130ADE38"/>
    <w:lvl w:ilvl="0" w:tplc="0A34E86E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1BF7D17"/>
    <w:multiLevelType w:val="hybridMultilevel"/>
    <w:tmpl w:val="729AFB94"/>
    <w:lvl w:ilvl="0" w:tplc="E22E96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29226DA"/>
    <w:multiLevelType w:val="hybridMultilevel"/>
    <w:tmpl w:val="2518582A"/>
    <w:lvl w:ilvl="0" w:tplc="58483B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3277898"/>
    <w:multiLevelType w:val="hybridMultilevel"/>
    <w:tmpl w:val="3D762D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ED79ED"/>
    <w:multiLevelType w:val="hybridMultilevel"/>
    <w:tmpl w:val="5E345CBA"/>
    <w:lvl w:ilvl="0" w:tplc="5DDAF5C8">
      <w:start w:val="1"/>
      <w:numFmt w:val="decimal"/>
      <w:lvlText w:val="%1)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4" w15:restartNumberingAfterBreak="0">
    <w:nsid w:val="76847852"/>
    <w:multiLevelType w:val="hybridMultilevel"/>
    <w:tmpl w:val="5FA22F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C1B5BC0"/>
    <w:multiLevelType w:val="hybridMultilevel"/>
    <w:tmpl w:val="16FE627C"/>
    <w:lvl w:ilvl="0" w:tplc="44AE5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7CF526A5"/>
    <w:multiLevelType w:val="hybridMultilevel"/>
    <w:tmpl w:val="97646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3"/>
  </w:num>
  <w:num w:numId="4">
    <w:abstractNumId w:val="28"/>
  </w:num>
  <w:num w:numId="5">
    <w:abstractNumId w:val="43"/>
  </w:num>
  <w:num w:numId="6">
    <w:abstractNumId w:val="33"/>
  </w:num>
  <w:num w:numId="7">
    <w:abstractNumId w:val="39"/>
  </w:num>
  <w:num w:numId="8">
    <w:abstractNumId w:val="6"/>
  </w:num>
  <w:num w:numId="9">
    <w:abstractNumId w:val="11"/>
  </w:num>
  <w:num w:numId="10">
    <w:abstractNumId w:val="21"/>
  </w:num>
  <w:num w:numId="11">
    <w:abstractNumId w:val="23"/>
  </w:num>
  <w:num w:numId="12">
    <w:abstractNumId w:val="37"/>
  </w:num>
  <w:num w:numId="13">
    <w:abstractNumId w:val="16"/>
  </w:num>
  <w:num w:numId="14">
    <w:abstractNumId w:val="1"/>
  </w:num>
  <w:num w:numId="15">
    <w:abstractNumId w:val="2"/>
  </w:num>
  <w:num w:numId="16">
    <w:abstractNumId w:val="5"/>
  </w:num>
  <w:num w:numId="17">
    <w:abstractNumId w:val="31"/>
  </w:num>
  <w:num w:numId="18">
    <w:abstractNumId w:val="7"/>
  </w:num>
  <w:num w:numId="19">
    <w:abstractNumId w:val="44"/>
  </w:num>
  <w:num w:numId="20">
    <w:abstractNumId w:val="34"/>
  </w:num>
  <w:num w:numId="21">
    <w:abstractNumId w:val="9"/>
  </w:num>
  <w:num w:numId="22">
    <w:abstractNumId w:val="45"/>
  </w:num>
  <w:num w:numId="23">
    <w:abstractNumId w:val="18"/>
  </w:num>
  <w:num w:numId="24">
    <w:abstractNumId w:val="40"/>
  </w:num>
  <w:num w:numId="25">
    <w:abstractNumId w:val="35"/>
  </w:num>
  <w:num w:numId="26">
    <w:abstractNumId w:val="46"/>
  </w:num>
  <w:num w:numId="27">
    <w:abstractNumId w:val="30"/>
  </w:num>
  <w:num w:numId="28">
    <w:abstractNumId w:val="24"/>
  </w:num>
  <w:num w:numId="29">
    <w:abstractNumId w:val="17"/>
  </w:num>
  <w:num w:numId="30">
    <w:abstractNumId w:val="32"/>
  </w:num>
  <w:num w:numId="31">
    <w:abstractNumId w:val="8"/>
  </w:num>
  <w:num w:numId="32">
    <w:abstractNumId w:val="26"/>
  </w:num>
  <w:num w:numId="33">
    <w:abstractNumId w:val="10"/>
  </w:num>
  <w:num w:numId="34">
    <w:abstractNumId w:val="13"/>
  </w:num>
  <w:num w:numId="35">
    <w:abstractNumId w:val="20"/>
  </w:num>
  <w:num w:numId="36">
    <w:abstractNumId w:val="22"/>
  </w:num>
  <w:num w:numId="37">
    <w:abstractNumId w:val="42"/>
  </w:num>
  <w:num w:numId="38">
    <w:abstractNumId w:val="36"/>
  </w:num>
  <w:num w:numId="39">
    <w:abstractNumId w:val="25"/>
  </w:num>
  <w:num w:numId="40">
    <w:abstractNumId w:val="4"/>
  </w:num>
  <w:num w:numId="41">
    <w:abstractNumId w:val="12"/>
  </w:num>
  <w:num w:numId="42">
    <w:abstractNumId w:val="29"/>
  </w:num>
  <w:num w:numId="4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1"/>
  </w:num>
  <w:num w:numId="45">
    <w:abstractNumId w:val="0"/>
  </w:num>
  <w:num w:numId="46">
    <w:abstractNumId w:val="27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4"/>
  <w:doNotHyphenateCaps/>
  <w:evenAndOddHeaders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5518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A8"/>
    <w:rsid w:val="00000446"/>
    <w:rsid w:val="00001DB7"/>
    <w:rsid w:val="000021C8"/>
    <w:rsid w:val="000021F6"/>
    <w:rsid w:val="000025AB"/>
    <w:rsid w:val="00002BAA"/>
    <w:rsid w:val="00002E95"/>
    <w:rsid w:val="00003658"/>
    <w:rsid w:val="00003A6B"/>
    <w:rsid w:val="00003B06"/>
    <w:rsid w:val="00004042"/>
    <w:rsid w:val="000048B5"/>
    <w:rsid w:val="0000538F"/>
    <w:rsid w:val="000057FC"/>
    <w:rsid w:val="00005A01"/>
    <w:rsid w:val="00005C1E"/>
    <w:rsid w:val="00006456"/>
    <w:rsid w:val="00006AEC"/>
    <w:rsid w:val="00007059"/>
    <w:rsid w:val="00007621"/>
    <w:rsid w:val="0000793A"/>
    <w:rsid w:val="00007F3B"/>
    <w:rsid w:val="0001014F"/>
    <w:rsid w:val="0001147D"/>
    <w:rsid w:val="00012CCF"/>
    <w:rsid w:val="00012E82"/>
    <w:rsid w:val="00013012"/>
    <w:rsid w:val="00013298"/>
    <w:rsid w:val="00013780"/>
    <w:rsid w:val="00013E7D"/>
    <w:rsid w:val="0001406F"/>
    <w:rsid w:val="00014740"/>
    <w:rsid w:val="000149C3"/>
    <w:rsid w:val="00015D43"/>
    <w:rsid w:val="0001697B"/>
    <w:rsid w:val="00021AFE"/>
    <w:rsid w:val="00021D17"/>
    <w:rsid w:val="00021DA8"/>
    <w:rsid w:val="00021DE4"/>
    <w:rsid w:val="000220A8"/>
    <w:rsid w:val="000224CA"/>
    <w:rsid w:val="00022747"/>
    <w:rsid w:val="00023811"/>
    <w:rsid w:val="00024343"/>
    <w:rsid w:val="00024A69"/>
    <w:rsid w:val="00025751"/>
    <w:rsid w:val="00026503"/>
    <w:rsid w:val="00026953"/>
    <w:rsid w:val="00027869"/>
    <w:rsid w:val="000311EE"/>
    <w:rsid w:val="00031349"/>
    <w:rsid w:val="00031630"/>
    <w:rsid w:val="00032225"/>
    <w:rsid w:val="0003254C"/>
    <w:rsid w:val="0003326E"/>
    <w:rsid w:val="0003375D"/>
    <w:rsid w:val="00033D73"/>
    <w:rsid w:val="00034183"/>
    <w:rsid w:val="00034193"/>
    <w:rsid w:val="0003466C"/>
    <w:rsid w:val="00034854"/>
    <w:rsid w:val="00034D87"/>
    <w:rsid w:val="00034E7E"/>
    <w:rsid w:val="0003514E"/>
    <w:rsid w:val="000352D4"/>
    <w:rsid w:val="00035441"/>
    <w:rsid w:val="00035B84"/>
    <w:rsid w:val="00035FFA"/>
    <w:rsid w:val="00036E04"/>
    <w:rsid w:val="000372CF"/>
    <w:rsid w:val="0003738D"/>
    <w:rsid w:val="000377FC"/>
    <w:rsid w:val="00041836"/>
    <w:rsid w:val="00041B2B"/>
    <w:rsid w:val="00041E7B"/>
    <w:rsid w:val="0004233C"/>
    <w:rsid w:val="00042D5C"/>
    <w:rsid w:val="000430A0"/>
    <w:rsid w:val="00043F1E"/>
    <w:rsid w:val="0004411F"/>
    <w:rsid w:val="00045484"/>
    <w:rsid w:val="0004550A"/>
    <w:rsid w:val="00046E2F"/>
    <w:rsid w:val="0004793D"/>
    <w:rsid w:val="00047DCE"/>
    <w:rsid w:val="0005090C"/>
    <w:rsid w:val="00050B3A"/>
    <w:rsid w:val="0005130D"/>
    <w:rsid w:val="000518E5"/>
    <w:rsid w:val="00051B46"/>
    <w:rsid w:val="0005216F"/>
    <w:rsid w:val="00052B67"/>
    <w:rsid w:val="00052C73"/>
    <w:rsid w:val="0005481E"/>
    <w:rsid w:val="00054E19"/>
    <w:rsid w:val="00060728"/>
    <w:rsid w:val="00060962"/>
    <w:rsid w:val="00060DB0"/>
    <w:rsid w:val="0006194C"/>
    <w:rsid w:val="00061A9E"/>
    <w:rsid w:val="00062149"/>
    <w:rsid w:val="00062E9E"/>
    <w:rsid w:val="0006305A"/>
    <w:rsid w:val="000631D6"/>
    <w:rsid w:val="00063BFB"/>
    <w:rsid w:val="00063F7F"/>
    <w:rsid w:val="00064432"/>
    <w:rsid w:val="00064AFF"/>
    <w:rsid w:val="00065F9A"/>
    <w:rsid w:val="00066653"/>
    <w:rsid w:val="00066A88"/>
    <w:rsid w:val="0006787E"/>
    <w:rsid w:val="0007000C"/>
    <w:rsid w:val="00071227"/>
    <w:rsid w:val="00071A3B"/>
    <w:rsid w:val="000724C3"/>
    <w:rsid w:val="000728A1"/>
    <w:rsid w:val="00072A5E"/>
    <w:rsid w:val="00074144"/>
    <w:rsid w:val="000747BE"/>
    <w:rsid w:val="00074E65"/>
    <w:rsid w:val="00074EE6"/>
    <w:rsid w:val="0007532D"/>
    <w:rsid w:val="0007681F"/>
    <w:rsid w:val="00076F36"/>
    <w:rsid w:val="00077030"/>
    <w:rsid w:val="00077D65"/>
    <w:rsid w:val="000806C0"/>
    <w:rsid w:val="000820A1"/>
    <w:rsid w:val="000827FD"/>
    <w:rsid w:val="0008287F"/>
    <w:rsid w:val="00082DF5"/>
    <w:rsid w:val="00083792"/>
    <w:rsid w:val="00083B7E"/>
    <w:rsid w:val="000842FA"/>
    <w:rsid w:val="00085971"/>
    <w:rsid w:val="00085B84"/>
    <w:rsid w:val="000867E8"/>
    <w:rsid w:val="00086A82"/>
    <w:rsid w:val="00086C31"/>
    <w:rsid w:val="0008721B"/>
    <w:rsid w:val="0008760B"/>
    <w:rsid w:val="0009172A"/>
    <w:rsid w:val="00091BDC"/>
    <w:rsid w:val="00093C7C"/>
    <w:rsid w:val="00094081"/>
    <w:rsid w:val="000941F6"/>
    <w:rsid w:val="00094656"/>
    <w:rsid w:val="00095E29"/>
    <w:rsid w:val="00096A9D"/>
    <w:rsid w:val="0009725F"/>
    <w:rsid w:val="00097E2E"/>
    <w:rsid w:val="000A006B"/>
    <w:rsid w:val="000A0894"/>
    <w:rsid w:val="000A0DAE"/>
    <w:rsid w:val="000A10D8"/>
    <w:rsid w:val="000A11C9"/>
    <w:rsid w:val="000A12CF"/>
    <w:rsid w:val="000A1649"/>
    <w:rsid w:val="000A1CCF"/>
    <w:rsid w:val="000A1D34"/>
    <w:rsid w:val="000A2286"/>
    <w:rsid w:val="000A2F83"/>
    <w:rsid w:val="000A398D"/>
    <w:rsid w:val="000A3DD3"/>
    <w:rsid w:val="000A3EBE"/>
    <w:rsid w:val="000A4095"/>
    <w:rsid w:val="000A4431"/>
    <w:rsid w:val="000A4615"/>
    <w:rsid w:val="000A4CA1"/>
    <w:rsid w:val="000A5DFF"/>
    <w:rsid w:val="000A5E7D"/>
    <w:rsid w:val="000A617E"/>
    <w:rsid w:val="000A67FF"/>
    <w:rsid w:val="000A6C87"/>
    <w:rsid w:val="000A7190"/>
    <w:rsid w:val="000A7515"/>
    <w:rsid w:val="000A78E6"/>
    <w:rsid w:val="000B05C1"/>
    <w:rsid w:val="000B2ED3"/>
    <w:rsid w:val="000B305E"/>
    <w:rsid w:val="000B3BFA"/>
    <w:rsid w:val="000B477C"/>
    <w:rsid w:val="000B6ACE"/>
    <w:rsid w:val="000C0424"/>
    <w:rsid w:val="000C05B3"/>
    <w:rsid w:val="000C0B7B"/>
    <w:rsid w:val="000C1026"/>
    <w:rsid w:val="000C109B"/>
    <w:rsid w:val="000C1B8B"/>
    <w:rsid w:val="000C379E"/>
    <w:rsid w:val="000C3D22"/>
    <w:rsid w:val="000C3DCA"/>
    <w:rsid w:val="000C54C7"/>
    <w:rsid w:val="000C5721"/>
    <w:rsid w:val="000C59E6"/>
    <w:rsid w:val="000C59FE"/>
    <w:rsid w:val="000C62C3"/>
    <w:rsid w:val="000C6675"/>
    <w:rsid w:val="000C6F00"/>
    <w:rsid w:val="000C7C0C"/>
    <w:rsid w:val="000D055B"/>
    <w:rsid w:val="000D0929"/>
    <w:rsid w:val="000D1374"/>
    <w:rsid w:val="000D2125"/>
    <w:rsid w:val="000D2202"/>
    <w:rsid w:val="000D2CB3"/>
    <w:rsid w:val="000D30E5"/>
    <w:rsid w:val="000D33CC"/>
    <w:rsid w:val="000D3B98"/>
    <w:rsid w:val="000D40FA"/>
    <w:rsid w:val="000D4B5D"/>
    <w:rsid w:val="000D4C91"/>
    <w:rsid w:val="000D51B0"/>
    <w:rsid w:val="000D5621"/>
    <w:rsid w:val="000D58F0"/>
    <w:rsid w:val="000D5919"/>
    <w:rsid w:val="000D5DD3"/>
    <w:rsid w:val="000D70C4"/>
    <w:rsid w:val="000D73D0"/>
    <w:rsid w:val="000D7BD8"/>
    <w:rsid w:val="000E1BFA"/>
    <w:rsid w:val="000E2AC0"/>
    <w:rsid w:val="000E2D20"/>
    <w:rsid w:val="000E3D4F"/>
    <w:rsid w:val="000E3ED1"/>
    <w:rsid w:val="000E409E"/>
    <w:rsid w:val="000E442D"/>
    <w:rsid w:val="000E4561"/>
    <w:rsid w:val="000E4700"/>
    <w:rsid w:val="000E4758"/>
    <w:rsid w:val="000E484B"/>
    <w:rsid w:val="000E6007"/>
    <w:rsid w:val="000E64F0"/>
    <w:rsid w:val="000F00D2"/>
    <w:rsid w:val="000F0169"/>
    <w:rsid w:val="000F0834"/>
    <w:rsid w:val="000F1914"/>
    <w:rsid w:val="000F24D4"/>
    <w:rsid w:val="000F2664"/>
    <w:rsid w:val="000F2A61"/>
    <w:rsid w:val="000F2E80"/>
    <w:rsid w:val="000F39A6"/>
    <w:rsid w:val="000F3FBC"/>
    <w:rsid w:val="000F490D"/>
    <w:rsid w:val="000F50F0"/>
    <w:rsid w:val="000F5141"/>
    <w:rsid w:val="000F51C9"/>
    <w:rsid w:val="000F6025"/>
    <w:rsid w:val="000F6191"/>
    <w:rsid w:val="000F66ED"/>
    <w:rsid w:val="000F7E4C"/>
    <w:rsid w:val="00100150"/>
    <w:rsid w:val="0010039F"/>
    <w:rsid w:val="00101604"/>
    <w:rsid w:val="00102805"/>
    <w:rsid w:val="00102F4D"/>
    <w:rsid w:val="00103503"/>
    <w:rsid w:val="0010352C"/>
    <w:rsid w:val="00104C70"/>
    <w:rsid w:val="0010638B"/>
    <w:rsid w:val="00106E2E"/>
    <w:rsid w:val="00106F72"/>
    <w:rsid w:val="0010725D"/>
    <w:rsid w:val="00107790"/>
    <w:rsid w:val="00110253"/>
    <w:rsid w:val="001102DC"/>
    <w:rsid w:val="00110407"/>
    <w:rsid w:val="00110918"/>
    <w:rsid w:val="00110943"/>
    <w:rsid w:val="00110A31"/>
    <w:rsid w:val="00110A3F"/>
    <w:rsid w:val="0011100C"/>
    <w:rsid w:val="00111A59"/>
    <w:rsid w:val="001121CD"/>
    <w:rsid w:val="00112A56"/>
    <w:rsid w:val="001136C9"/>
    <w:rsid w:val="00114A0B"/>
    <w:rsid w:val="00114B3C"/>
    <w:rsid w:val="00114EDA"/>
    <w:rsid w:val="00116A7B"/>
    <w:rsid w:val="0011770F"/>
    <w:rsid w:val="00117A1F"/>
    <w:rsid w:val="00117A87"/>
    <w:rsid w:val="00120E55"/>
    <w:rsid w:val="00121F3C"/>
    <w:rsid w:val="00122DD8"/>
    <w:rsid w:val="00124456"/>
    <w:rsid w:val="001250E6"/>
    <w:rsid w:val="00125421"/>
    <w:rsid w:val="0012582B"/>
    <w:rsid w:val="00125AA3"/>
    <w:rsid w:val="00126B57"/>
    <w:rsid w:val="001276B9"/>
    <w:rsid w:val="0012796B"/>
    <w:rsid w:val="001279B3"/>
    <w:rsid w:val="001304AD"/>
    <w:rsid w:val="00130F0F"/>
    <w:rsid w:val="0013119D"/>
    <w:rsid w:val="001314D9"/>
    <w:rsid w:val="001319EE"/>
    <w:rsid w:val="00131D3A"/>
    <w:rsid w:val="00132DC9"/>
    <w:rsid w:val="00134A24"/>
    <w:rsid w:val="00134B7F"/>
    <w:rsid w:val="00134F64"/>
    <w:rsid w:val="00135115"/>
    <w:rsid w:val="001351AD"/>
    <w:rsid w:val="00135E00"/>
    <w:rsid w:val="00140049"/>
    <w:rsid w:val="0014014E"/>
    <w:rsid w:val="00140A8E"/>
    <w:rsid w:val="00140AEB"/>
    <w:rsid w:val="00141534"/>
    <w:rsid w:val="00141A09"/>
    <w:rsid w:val="00141C77"/>
    <w:rsid w:val="00143904"/>
    <w:rsid w:val="00143A92"/>
    <w:rsid w:val="00143FBC"/>
    <w:rsid w:val="001441E5"/>
    <w:rsid w:val="0014430D"/>
    <w:rsid w:val="00144937"/>
    <w:rsid w:val="0014523F"/>
    <w:rsid w:val="001454CA"/>
    <w:rsid w:val="00145C9C"/>
    <w:rsid w:val="001462D7"/>
    <w:rsid w:val="001466DC"/>
    <w:rsid w:val="00146744"/>
    <w:rsid w:val="00146ADE"/>
    <w:rsid w:val="00146D9E"/>
    <w:rsid w:val="00147BFF"/>
    <w:rsid w:val="00147C2E"/>
    <w:rsid w:val="00147C8D"/>
    <w:rsid w:val="00147D13"/>
    <w:rsid w:val="00150068"/>
    <w:rsid w:val="001500E0"/>
    <w:rsid w:val="001502C8"/>
    <w:rsid w:val="001504DD"/>
    <w:rsid w:val="001507DB"/>
    <w:rsid w:val="001516B3"/>
    <w:rsid w:val="00151809"/>
    <w:rsid w:val="0015213D"/>
    <w:rsid w:val="00152620"/>
    <w:rsid w:val="001527ED"/>
    <w:rsid w:val="00152AFA"/>
    <w:rsid w:val="00152EC9"/>
    <w:rsid w:val="001535E2"/>
    <w:rsid w:val="00153610"/>
    <w:rsid w:val="00153C07"/>
    <w:rsid w:val="00155A93"/>
    <w:rsid w:val="00155C0B"/>
    <w:rsid w:val="00156106"/>
    <w:rsid w:val="00156AFF"/>
    <w:rsid w:val="00156CAC"/>
    <w:rsid w:val="0015777E"/>
    <w:rsid w:val="00160555"/>
    <w:rsid w:val="00160CF4"/>
    <w:rsid w:val="00161463"/>
    <w:rsid w:val="001615CD"/>
    <w:rsid w:val="00162C5C"/>
    <w:rsid w:val="00162FF1"/>
    <w:rsid w:val="00164C68"/>
    <w:rsid w:val="00164FC8"/>
    <w:rsid w:val="00166458"/>
    <w:rsid w:val="00166D88"/>
    <w:rsid w:val="001675C4"/>
    <w:rsid w:val="00167709"/>
    <w:rsid w:val="00170042"/>
    <w:rsid w:val="001700D0"/>
    <w:rsid w:val="00170820"/>
    <w:rsid w:val="001714AA"/>
    <w:rsid w:val="00171683"/>
    <w:rsid w:val="001718E5"/>
    <w:rsid w:val="001746EA"/>
    <w:rsid w:val="00174B30"/>
    <w:rsid w:val="0017511F"/>
    <w:rsid w:val="00175258"/>
    <w:rsid w:val="00175C5D"/>
    <w:rsid w:val="00176189"/>
    <w:rsid w:val="001762FC"/>
    <w:rsid w:val="0017695F"/>
    <w:rsid w:val="00180098"/>
    <w:rsid w:val="00180272"/>
    <w:rsid w:val="001804B2"/>
    <w:rsid w:val="001804BD"/>
    <w:rsid w:val="00180D98"/>
    <w:rsid w:val="00181B92"/>
    <w:rsid w:val="00181C91"/>
    <w:rsid w:val="00182F0D"/>
    <w:rsid w:val="00183260"/>
    <w:rsid w:val="0018364A"/>
    <w:rsid w:val="00183FD3"/>
    <w:rsid w:val="001843E1"/>
    <w:rsid w:val="001852D2"/>
    <w:rsid w:val="00185E93"/>
    <w:rsid w:val="0018727A"/>
    <w:rsid w:val="00187287"/>
    <w:rsid w:val="00187510"/>
    <w:rsid w:val="00187579"/>
    <w:rsid w:val="001879B0"/>
    <w:rsid w:val="001905CE"/>
    <w:rsid w:val="001909FD"/>
    <w:rsid w:val="0019176C"/>
    <w:rsid w:val="00191898"/>
    <w:rsid w:val="00191F7F"/>
    <w:rsid w:val="00192425"/>
    <w:rsid w:val="0019284C"/>
    <w:rsid w:val="00192B74"/>
    <w:rsid w:val="00193417"/>
    <w:rsid w:val="001940D2"/>
    <w:rsid w:val="001947DC"/>
    <w:rsid w:val="00194BDF"/>
    <w:rsid w:val="00194C3B"/>
    <w:rsid w:val="00195176"/>
    <w:rsid w:val="00195BC1"/>
    <w:rsid w:val="0019670F"/>
    <w:rsid w:val="001969DB"/>
    <w:rsid w:val="00196F27"/>
    <w:rsid w:val="00197148"/>
    <w:rsid w:val="001972BD"/>
    <w:rsid w:val="001A06F2"/>
    <w:rsid w:val="001A21DE"/>
    <w:rsid w:val="001A2287"/>
    <w:rsid w:val="001A298A"/>
    <w:rsid w:val="001A2ED0"/>
    <w:rsid w:val="001A319E"/>
    <w:rsid w:val="001A38FC"/>
    <w:rsid w:val="001A40A7"/>
    <w:rsid w:val="001A4E77"/>
    <w:rsid w:val="001A6C73"/>
    <w:rsid w:val="001A6C9E"/>
    <w:rsid w:val="001A7FC1"/>
    <w:rsid w:val="001B0054"/>
    <w:rsid w:val="001B05C5"/>
    <w:rsid w:val="001B107D"/>
    <w:rsid w:val="001B11E7"/>
    <w:rsid w:val="001B145E"/>
    <w:rsid w:val="001B3476"/>
    <w:rsid w:val="001B3A23"/>
    <w:rsid w:val="001B425B"/>
    <w:rsid w:val="001B4EC6"/>
    <w:rsid w:val="001B52FE"/>
    <w:rsid w:val="001B5B70"/>
    <w:rsid w:val="001B6194"/>
    <w:rsid w:val="001B6FF2"/>
    <w:rsid w:val="001B765B"/>
    <w:rsid w:val="001B7D20"/>
    <w:rsid w:val="001B7E31"/>
    <w:rsid w:val="001B7F55"/>
    <w:rsid w:val="001C041A"/>
    <w:rsid w:val="001C042C"/>
    <w:rsid w:val="001C05AE"/>
    <w:rsid w:val="001C14CB"/>
    <w:rsid w:val="001C1822"/>
    <w:rsid w:val="001C26E4"/>
    <w:rsid w:val="001C28FA"/>
    <w:rsid w:val="001C35B0"/>
    <w:rsid w:val="001C37D7"/>
    <w:rsid w:val="001C3A25"/>
    <w:rsid w:val="001C407C"/>
    <w:rsid w:val="001C41A5"/>
    <w:rsid w:val="001C41DE"/>
    <w:rsid w:val="001C44D4"/>
    <w:rsid w:val="001C4728"/>
    <w:rsid w:val="001C56BA"/>
    <w:rsid w:val="001C70FB"/>
    <w:rsid w:val="001C7181"/>
    <w:rsid w:val="001C7951"/>
    <w:rsid w:val="001D011A"/>
    <w:rsid w:val="001D071D"/>
    <w:rsid w:val="001D08EF"/>
    <w:rsid w:val="001D0F53"/>
    <w:rsid w:val="001D124B"/>
    <w:rsid w:val="001D12D4"/>
    <w:rsid w:val="001D13DF"/>
    <w:rsid w:val="001D182C"/>
    <w:rsid w:val="001D212B"/>
    <w:rsid w:val="001D243A"/>
    <w:rsid w:val="001D3352"/>
    <w:rsid w:val="001D3402"/>
    <w:rsid w:val="001D3E29"/>
    <w:rsid w:val="001D3E34"/>
    <w:rsid w:val="001D43AE"/>
    <w:rsid w:val="001D4916"/>
    <w:rsid w:val="001D57A9"/>
    <w:rsid w:val="001D5805"/>
    <w:rsid w:val="001D65B6"/>
    <w:rsid w:val="001D66C6"/>
    <w:rsid w:val="001D6FED"/>
    <w:rsid w:val="001D71E1"/>
    <w:rsid w:val="001D7877"/>
    <w:rsid w:val="001D7988"/>
    <w:rsid w:val="001E11AE"/>
    <w:rsid w:val="001E14EE"/>
    <w:rsid w:val="001E20AD"/>
    <w:rsid w:val="001E2A61"/>
    <w:rsid w:val="001E2CEF"/>
    <w:rsid w:val="001E39A3"/>
    <w:rsid w:val="001E4114"/>
    <w:rsid w:val="001E4277"/>
    <w:rsid w:val="001E4752"/>
    <w:rsid w:val="001E4C86"/>
    <w:rsid w:val="001E5418"/>
    <w:rsid w:val="001E5C30"/>
    <w:rsid w:val="001E5D8D"/>
    <w:rsid w:val="001E5FEF"/>
    <w:rsid w:val="001E625B"/>
    <w:rsid w:val="001E6AF4"/>
    <w:rsid w:val="001E6F6C"/>
    <w:rsid w:val="001E74A3"/>
    <w:rsid w:val="001E74EE"/>
    <w:rsid w:val="001F1C7A"/>
    <w:rsid w:val="001F200A"/>
    <w:rsid w:val="001F23C3"/>
    <w:rsid w:val="001F2422"/>
    <w:rsid w:val="001F3753"/>
    <w:rsid w:val="001F3ED5"/>
    <w:rsid w:val="001F41EF"/>
    <w:rsid w:val="001F4904"/>
    <w:rsid w:val="001F5B6B"/>
    <w:rsid w:val="001F5F34"/>
    <w:rsid w:val="001F6C34"/>
    <w:rsid w:val="001F6EF0"/>
    <w:rsid w:val="001F6F90"/>
    <w:rsid w:val="001F70D5"/>
    <w:rsid w:val="001F7188"/>
    <w:rsid w:val="001F7534"/>
    <w:rsid w:val="001F77C8"/>
    <w:rsid w:val="001F7A32"/>
    <w:rsid w:val="00200023"/>
    <w:rsid w:val="0020198C"/>
    <w:rsid w:val="00201D6B"/>
    <w:rsid w:val="002029B2"/>
    <w:rsid w:val="00204514"/>
    <w:rsid w:val="00204C34"/>
    <w:rsid w:val="00205D60"/>
    <w:rsid w:val="0020641F"/>
    <w:rsid w:val="00206E6A"/>
    <w:rsid w:val="0020714D"/>
    <w:rsid w:val="0021021D"/>
    <w:rsid w:val="002111F7"/>
    <w:rsid w:val="00211DB5"/>
    <w:rsid w:val="0021277F"/>
    <w:rsid w:val="00212947"/>
    <w:rsid w:val="002147A2"/>
    <w:rsid w:val="00214B4C"/>
    <w:rsid w:val="0021579C"/>
    <w:rsid w:val="00216864"/>
    <w:rsid w:val="00216953"/>
    <w:rsid w:val="0021737D"/>
    <w:rsid w:val="00217DDF"/>
    <w:rsid w:val="0022126E"/>
    <w:rsid w:val="00221451"/>
    <w:rsid w:val="00221F06"/>
    <w:rsid w:val="002224BF"/>
    <w:rsid w:val="00222760"/>
    <w:rsid w:val="0022288C"/>
    <w:rsid w:val="00222BEC"/>
    <w:rsid w:val="002233B6"/>
    <w:rsid w:val="002239EB"/>
    <w:rsid w:val="00224715"/>
    <w:rsid w:val="00224AED"/>
    <w:rsid w:val="00225D63"/>
    <w:rsid w:val="002261EC"/>
    <w:rsid w:val="00226E56"/>
    <w:rsid w:val="002300FC"/>
    <w:rsid w:val="002303F0"/>
    <w:rsid w:val="00230600"/>
    <w:rsid w:val="00230B6A"/>
    <w:rsid w:val="0023114B"/>
    <w:rsid w:val="0023114F"/>
    <w:rsid w:val="00231909"/>
    <w:rsid w:val="00232EE7"/>
    <w:rsid w:val="00232FD9"/>
    <w:rsid w:val="00233273"/>
    <w:rsid w:val="00233D67"/>
    <w:rsid w:val="00233F4F"/>
    <w:rsid w:val="0023560F"/>
    <w:rsid w:val="00236AFB"/>
    <w:rsid w:val="00237871"/>
    <w:rsid w:val="00237BDF"/>
    <w:rsid w:val="00240334"/>
    <w:rsid w:val="002404F1"/>
    <w:rsid w:val="002407A4"/>
    <w:rsid w:val="0024160D"/>
    <w:rsid w:val="00241BC8"/>
    <w:rsid w:val="002423E7"/>
    <w:rsid w:val="00242E40"/>
    <w:rsid w:val="0024309D"/>
    <w:rsid w:val="0024342F"/>
    <w:rsid w:val="002434D2"/>
    <w:rsid w:val="00243569"/>
    <w:rsid w:val="002440CE"/>
    <w:rsid w:val="00245736"/>
    <w:rsid w:val="00245B60"/>
    <w:rsid w:val="00245C4F"/>
    <w:rsid w:val="00246106"/>
    <w:rsid w:val="002470F2"/>
    <w:rsid w:val="002474AB"/>
    <w:rsid w:val="002475E9"/>
    <w:rsid w:val="00247A43"/>
    <w:rsid w:val="002507B4"/>
    <w:rsid w:val="00250F5F"/>
    <w:rsid w:val="00251392"/>
    <w:rsid w:val="002534EE"/>
    <w:rsid w:val="0025413B"/>
    <w:rsid w:val="00254592"/>
    <w:rsid w:val="00254A01"/>
    <w:rsid w:val="00254F13"/>
    <w:rsid w:val="002552D2"/>
    <w:rsid w:val="00255CEC"/>
    <w:rsid w:val="002564F3"/>
    <w:rsid w:val="00257706"/>
    <w:rsid w:val="002606AA"/>
    <w:rsid w:val="002611E9"/>
    <w:rsid w:val="00261228"/>
    <w:rsid w:val="0026293D"/>
    <w:rsid w:val="00262D20"/>
    <w:rsid w:val="00263390"/>
    <w:rsid w:val="00263EDD"/>
    <w:rsid w:val="00264194"/>
    <w:rsid w:val="00264226"/>
    <w:rsid w:val="002643ED"/>
    <w:rsid w:val="002647BF"/>
    <w:rsid w:val="00265E2C"/>
    <w:rsid w:val="002666C8"/>
    <w:rsid w:val="002667C2"/>
    <w:rsid w:val="0026681D"/>
    <w:rsid w:val="002668CF"/>
    <w:rsid w:val="00266966"/>
    <w:rsid w:val="00270A66"/>
    <w:rsid w:val="00270EBD"/>
    <w:rsid w:val="002718E7"/>
    <w:rsid w:val="00271BAC"/>
    <w:rsid w:val="00273BE6"/>
    <w:rsid w:val="00273EA2"/>
    <w:rsid w:val="00274A79"/>
    <w:rsid w:val="00275889"/>
    <w:rsid w:val="002758C4"/>
    <w:rsid w:val="00275B82"/>
    <w:rsid w:val="00276F54"/>
    <w:rsid w:val="00277518"/>
    <w:rsid w:val="00277521"/>
    <w:rsid w:val="00277AC0"/>
    <w:rsid w:val="00277D7F"/>
    <w:rsid w:val="00280601"/>
    <w:rsid w:val="00280B61"/>
    <w:rsid w:val="00280C68"/>
    <w:rsid w:val="00281425"/>
    <w:rsid w:val="0028183C"/>
    <w:rsid w:val="002818E3"/>
    <w:rsid w:val="00282695"/>
    <w:rsid w:val="00282AD3"/>
    <w:rsid w:val="00283BA5"/>
    <w:rsid w:val="00283C14"/>
    <w:rsid w:val="00284F2E"/>
    <w:rsid w:val="002851EC"/>
    <w:rsid w:val="002866D5"/>
    <w:rsid w:val="00287210"/>
    <w:rsid w:val="0028744C"/>
    <w:rsid w:val="00290970"/>
    <w:rsid w:val="00290CAA"/>
    <w:rsid w:val="00291BB2"/>
    <w:rsid w:val="00292443"/>
    <w:rsid w:val="00292677"/>
    <w:rsid w:val="002929B6"/>
    <w:rsid w:val="00292DD8"/>
    <w:rsid w:val="00293144"/>
    <w:rsid w:val="00293F1B"/>
    <w:rsid w:val="002942C1"/>
    <w:rsid w:val="00294B6B"/>
    <w:rsid w:val="00296B4B"/>
    <w:rsid w:val="0029747E"/>
    <w:rsid w:val="002974C0"/>
    <w:rsid w:val="00297DCC"/>
    <w:rsid w:val="002A03DB"/>
    <w:rsid w:val="002A1D63"/>
    <w:rsid w:val="002A248D"/>
    <w:rsid w:val="002A3455"/>
    <w:rsid w:val="002A3B42"/>
    <w:rsid w:val="002A3B73"/>
    <w:rsid w:val="002A4436"/>
    <w:rsid w:val="002A4D03"/>
    <w:rsid w:val="002A50F5"/>
    <w:rsid w:val="002A534D"/>
    <w:rsid w:val="002A6265"/>
    <w:rsid w:val="002A65B8"/>
    <w:rsid w:val="002A677E"/>
    <w:rsid w:val="002A67FC"/>
    <w:rsid w:val="002A6B2C"/>
    <w:rsid w:val="002A6CA0"/>
    <w:rsid w:val="002A71B2"/>
    <w:rsid w:val="002A7479"/>
    <w:rsid w:val="002B06BE"/>
    <w:rsid w:val="002B1259"/>
    <w:rsid w:val="002B1554"/>
    <w:rsid w:val="002B1E6A"/>
    <w:rsid w:val="002B2622"/>
    <w:rsid w:val="002B3510"/>
    <w:rsid w:val="002B35A1"/>
    <w:rsid w:val="002B363B"/>
    <w:rsid w:val="002B4085"/>
    <w:rsid w:val="002B470E"/>
    <w:rsid w:val="002B4810"/>
    <w:rsid w:val="002B572B"/>
    <w:rsid w:val="002B5B0A"/>
    <w:rsid w:val="002B5FDE"/>
    <w:rsid w:val="002B6E13"/>
    <w:rsid w:val="002B7772"/>
    <w:rsid w:val="002B7BFD"/>
    <w:rsid w:val="002B7C54"/>
    <w:rsid w:val="002C0038"/>
    <w:rsid w:val="002C044E"/>
    <w:rsid w:val="002C0CC3"/>
    <w:rsid w:val="002C180B"/>
    <w:rsid w:val="002C211A"/>
    <w:rsid w:val="002C2225"/>
    <w:rsid w:val="002C229A"/>
    <w:rsid w:val="002C2937"/>
    <w:rsid w:val="002C2DC3"/>
    <w:rsid w:val="002C2F36"/>
    <w:rsid w:val="002C37C4"/>
    <w:rsid w:val="002C4325"/>
    <w:rsid w:val="002C4E76"/>
    <w:rsid w:val="002C53B2"/>
    <w:rsid w:val="002C54E5"/>
    <w:rsid w:val="002C5528"/>
    <w:rsid w:val="002C5661"/>
    <w:rsid w:val="002C57EF"/>
    <w:rsid w:val="002C5E7D"/>
    <w:rsid w:val="002C6261"/>
    <w:rsid w:val="002C653A"/>
    <w:rsid w:val="002C7291"/>
    <w:rsid w:val="002C7342"/>
    <w:rsid w:val="002C7618"/>
    <w:rsid w:val="002C7B02"/>
    <w:rsid w:val="002D00F7"/>
    <w:rsid w:val="002D07A5"/>
    <w:rsid w:val="002D1010"/>
    <w:rsid w:val="002D11A6"/>
    <w:rsid w:val="002D1330"/>
    <w:rsid w:val="002D13CC"/>
    <w:rsid w:val="002D148C"/>
    <w:rsid w:val="002D212A"/>
    <w:rsid w:val="002D3377"/>
    <w:rsid w:val="002D36FC"/>
    <w:rsid w:val="002D3E0B"/>
    <w:rsid w:val="002D4CE9"/>
    <w:rsid w:val="002D5B0A"/>
    <w:rsid w:val="002D776D"/>
    <w:rsid w:val="002D7EF4"/>
    <w:rsid w:val="002E0543"/>
    <w:rsid w:val="002E0615"/>
    <w:rsid w:val="002E0C92"/>
    <w:rsid w:val="002E2220"/>
    <w:rsid w:val="002E28DF"/>
    <w:rsid w:val="002E3447"/>
    <w:rsid w:val="002E34FE"/>
    <w:rsid w:val="002E37BE"/>
    <w:rsid w:val="002E48E0"/>
    <w:rsid w:val="002E4CD5"/>
    <w:rsid w:val="002E53B0"/>
    <w:rsid w:val="002E5450"/>
    <w:rsid w:val="002E6355"/>
    <w:rsid w:val="002E6CA8"/>
    <w:rsid w:val="002E75AF"/>
    <w:rsid w:val="002E7BC9"/>
    <w:rsid w:val="002E7D95"/>
    <w:rsid w:val="002F0101"/>
    <w:rsid w:val="002F0731"/>
    <w:rsid w:val="002F157A"/>
    <w:rsid w:val="002F16B3"/>
    <w:rsid w:val="002F28BB"/>
    <w:rsid w:val="002F2A95"/>
    <w:rsid w:val="002F3004"/>
    <w:rsid w:val="002F3B57"/>
    <w:rsid w:val="002F3D80"/>
    <w:rsid w:val="002F3ED4"/>
    <w:rsid w:val="002F3F39"/>
    <w:rsid w:val="002F4676"/>
    <w:rsid w:val="002F4844"/>
    <w:rsid w:val="002F4BF6"/>
    <w:rsid w:val="002F4FED"/>
    <w:rsid w:val="002F5741"/>
    <w:rsid w:val="002F57FF"/>
    <w:rsid w:val="002F603A"/>
    <w:rsid w:val="002F60E3"/>
    <w:rsid w:val="002F643E"/>
    <w:rsid w:val="002F69C7"/>
    <w:rsid w:val="002F6C72"/>
    <w:rsid w:val="002F70E7"/>
    <w:rsid w:val="003000DE"/>
    <w:rsid w:val="00300144"/>
    <w:rsid w:val="003006DF"/>
    <w:rsid w:val="00300985"/>
    <w:rsid w:val="00300FB4"/>
    <w:rsid w:val="0030133B"/>
    <w:rsid w:val="003018A3"/>
    <w:rsid w:val="00301996"/>
    <w:rsid w:val="00301F8A"/>
    <w:rsid w:val="003021A2"/>
    <w:rsid w:val="003039C4"/>
    <w:rsid w:val="00303C36"/>
    <w:rsid w:val="00303C5B"/>
    <w:rsid w:val="00303FBB"/>
    <w:rsid w:val="003041B0"/>
    <w:rsid w:val="003045E9"/>
    <w:rsid w:val="00304C3B"/>
    <w:rsid w:val="0030581A"/>
    <w:rsid w:val="00305FB0"/>
    <w:rsid w:val="003063E3"/>
    <w:rsid w:val="00306A2B"/>
    <w:rsid w:val="00306D2C"/>
    <w:rsid w:val="0030787E"/>
    <w:rsid w:val="0031086D"/>
    <w:rsid w:val="003111A5"/>
    <w:rsid w:val="003113A7"/>
    <w:rsid w:val="00311E2A"/>
    <w:rsid w:val="00312DCA"/>
    <w:rsid w:val="0031328D"/>
    <w:rsid w:val="00313EC9"/>
    <w:rsid w:val="0031446C"/>
    <w:rsid w:val="003148D6"/>
    <w:rsid w:val="003150A4"/>
    <w:rsid w:val="003156E6"/>
    <w:rsid w:val="00315ADB"/>
    <w:rsid w:val="00316854"/>
    <w:rsid w:val="00316933"/>
    <w:rsid w:val="0031698B"/>
    <w:rsid w:val="00317474"/>
    <w:rsid w:val="0031762D"/>
    <w:rsid w:val="00317CBA"/>
    <w:rsid w:val="0032059A"/>
    <w:rsid w:val="00321DCC"/>
    <w:rsid w:val="00321E67"/>
    <w:rsid w:val="00322E0E"/>
    <w:rsid w:val="0032406C"/>
    <w:rsid w:val="00324A6C"/>
    <w:rsid w:val="00324B38"/>
    <w:rsid w:val="00325D5E"/>
    <w:rsid w:val="00327455"/>
    <w:rsid w:val="003274EA"/>
    <w:rsid w:val="00327514"/>
    <w:rsid w:val="00327A75"/>
    <w:rsid w:val="00327DC4"/>
    <w:rsid w:val="003301E0"/>
    <w:rsid w:val="00330522"/>
    <w:rsid w:val="00331446"/>
    <w:rsid w:val="00331578"/>
    <w:rsid w:val="00331B1F"/>
    <w:rsid w:val="00331DB2"/>
    <w:rsid w:val="00332F30"/>
    <w:rsid w:val="003335D9"/>
    <w:rsid w:val="003335EF"/>
    <w:rsid w:val="00333881"/>
    <w:rsid w:val="00333C2D"/>
    <w:rsid w:val="003348AA"/>
    <w:rsid w:val="0033519B"/>
    <w:rsid w:val="00335E1C"/>
    <w:rsid w:val="0033689C"/>
    <w:rsid w:val="003375E2"/>
    <w:rsid w:val="00337739"/>
    <w:rsid w:val="0033789E"/>
    <w:rsid w:val="0034025B"/>
    <w:rsid w:val="0034046C"/>
    <w:rsid w:val="0034122B"/>
    <w:rsid w:val="0034151A"/>
    <w:rsid w:val="00342492"/>
    <w:rsid w:val="003429DA"/>
    <w:rsid w:val="003434BE"/>
    <w:rsid w:val="00343517"/>
    <w:rsid w:val="003446BA"/>
    <w:rsid w:val="00346CF6"/>
    <w:rsid w:val="00346FE3"/>
    <w:rsid w:val="00347E7B"/>
    <w:rsid w:val="00350163"/>
    <w:rsid w:val="00350347"/>
    <w:rsid w:val="0035059D"/>
    <w:rsid w:val="00350A2D"/>
    <w:rsid w:val="003511AD"/>
    <w:rsid w:val="0035170D"/>
    <w:rsid w:val="00351D66"/>
    <w:rsid w:val="00351FCA"/>
    <w:rsid w:val="00352360"/>
    <w:rsid w:val="0035282C"/>
    <w:rsid w:val="00353831"/>
    <w:rsid w:val="00353D23"/>
    <w:rsid w:val="0035749E"/>
    <w:rsid w:val="00361074"/>
    <w:rsid w:val="003610A9"/>
    <w:rsid w:val="003618BD"/>
    <w:rsid w:val="003619FB"/>
    <w:rsid w:val="00361C5D"/>
    <w:rsid w:val="00361E72"/>
    <w:rsid w:val="00362793"/>
    <w:rsid w:val="00362BA0"/>
    <w:rsid w:val="00363616"/>
    <w:rsid w:val="003642E5"/>
    <w:rsid w:val="0036529F"/>
    <w:rsid w:val="00365418"/>
    <w:rsid w:val="003668B8"/>
    <w:rsid w:val="003674F0"/>
    <w:rsid w:val="003712E8"/>
    <w:rsid w:val="00371305"/>
    <w:rsid w:val="00371401"/>
    <w:rsid w:val="0037146A"/>
    <w:rsid w:val="00371E1A"/>
    <w:rsid w:val="0037295C"/>
    <w:rsid w:val="00372ECB"/>
    <w:rsid w:val="00374211"/>
    <w:rsid w:val="00374F89"/>
    <w:rsid w:val="00376AAB"/>
    <w:rsid w:val="003772CC"/>
    <w:rsid w:val="00377686"/>
    <w:rsid w:val="00377D22"/>
    <w:rsid w:val="0038083C"/>
    <w:rsid w:val="00380E45"/>
    <w:rsid w:val="00380F2E"/>
    <w:rsid w:val="0038421E"/>
    <w:rsid w:val="00384302"/>
    <w:rsid w:val="00386250"/>
    <w:rsid w:val="00386871"/>
    <w:rsid w:val="00386A5D"/>
    <w:rsid w:val="003870F2"/>
    <w:rsid w:val="00387402"/>
    <w:rsid w:val="00387D27"/>
    <w:rsid w:val="003908C2"/>
    <w:rsid w:val="00390D68"/>
    <w:rsid w:val="00390E8D"/>
    <w:rsid w:val="00390F19"/>
    <w:rsid w:val="003912CC"/>
    <w:rsid w:val="003913E7"/>
    <w:rsid w:val="00391569"/>
    <w:rsid w:val="00392397"/>
    <w:rsid w:val="00392874"/>
    <w:rsid w:val="00393D31"/>
    <w:rsid w:val="003944F6"/>
    <w:rsid w:val="003946A9"/>
    <w:rsid w:val="00394C29"/>
    <w:rsid w:val="00395503"/>
    <w:rsid w:val="0039554F"/>
    <w:rsid w:val="003967D3"/>
    <w:rsid w:val="00397976"/>
    <w:rsid w:val="00397EC8"/>
    <w:rsid w:val="00397FD8"/>
    <w:rsid w:val="003A0490"/>
    <w:rsid w:val="003A0CBC"/>
    <w:rsid w:val="003A2175"/>
    <w:rsid w:val="003A23AA"/>
    <w:rsid w:val="003A2F7B"/>
    <w:rsid w:val="003A2FB0"/>
    <w:rsid w:val="003A320E"/>
    <w:rsid w:val="003A3320"/>
    <w:rsid w:val="003A368F"/>
    <w:rsid w:val="003A36ED"/>
    <w:rsid w:val="003A3B25"/>
    <w:rsid w:val="003A3B8F"/>
    <w:rsid w:val="003A50AC"/>
    <w:rsid w:val="003A51C6"/>
    <w:rsid w:val="003A64DB"/>
    <w:rsid w:val="003A671B"/>
    <w:rsid w:val="003A6B1B"/>
    <w:rsid w:val="003A7527"/>
    <w:rsid w:val="003A7F6E"/>
    <w:rsid w:val="003A7FAE"/>
    <w:rsid w:val="003B09DC"/>
    <w:rsid w:val="003B16FE"/>
    <w:rsid w:val="003B1EA5"/>
    <w:rsid w:val="003B28B7"/>
    <w:rsid w:val="003B3392"/>
    <w:rsid w:val="003B4821"/>
    <w:rsid w:val="003B509A"/>
    <w:rsid w:val="003B5662"/>
    <w:rsid w:val="003B5C2C"/>
    <w:rsid w:val="003B6216"/>
    <w:rsid w:val="003B6247"/>
    <w:rsid w:val="003B6359"/>
    <w:rsid w:val="003B65E0"/>
    <w:rsid w:val="003B6734"/>
    <w:rsid w:val="003B6C2A"/>
    <w:rsid w:val="003B7A16"/>
    <w:rsid w:val="003C1781"/>
    <w:rsid w:val="003C1792"/>
    <w:rsid w:val="003C1D2F"/>
    <w:rsid w:val="003C22CA"/>
    <w:rsid w:val="003C2370"/>
    <w:rsid w:val="003C3DF9"/>
    <w:rsid w:val="003C3EE8"/>
    <w:rsid w:val="003C4039"/>
    <w:rsid w:val="003C4724"/>
    <w:rsid w:val="003C4971"/>
    <w:rsid w:val="003C55B9"/>
    <w:rsid w:val="003C55EB"/>
    <w:rsid w:val="003C6462"/>
    <w:rsid w:val="003D024F"/>
    <w:rsid w:val="003D0B96"/>
    <w:rsid w:val="003D1556"/>
    <w:rsid w:val="003D243C"/>
    <w:rsid w:val="003D3781"/>
    <w:rsid w:val="003D3B99"/>
    <w:rsid w:val="003D48E8"/>
    <w:rsid w:val="003D552E"/>
    <w:rsid w:val="003D5E12"/>
    <w:rsid w:val="003D66FD"/>
    <w:rsid w:val="003D78E4"/>
    <w:rsid w:val="003E09FE"/>
    <w:rsid w:val="003E0D0F"/>
    <w:rsid w:val="003E0D34"/>
    <w:rsid w:val="003E156F"/>
    <w:rsid w:val="003E2948"/>
    <w:rsid w:val="003E465D"/>
    <w:rsid w:val="003E6FD9"/>
    <w:rsid w:val="003E7552"/>
    <w:rsid w:val="003F0028"/>
    <w:rsid w:val="003F07B4"/>
    <w:rsid w:val="003F0AF7"/>
    <w:rsid w:val="003F16FF"/>
    <w:rsid w:val="003F1AA4"/>
    <w:rsid w:val="003F2111"/>
    <w:rsid w:val="003F2E2A"/>
    <w:rsid w:val="003F2F3B"/>
    <w:rsid w:val="003F4744"/>
    <w:rsid w:val="003F4ACC"/>
    <w:rsid w:val="003F5C99"/>
    <w:rsid w:val="003F5D0C"/>
    <w:rsid w:val="003F5F27"/>
    <w:rsid w:val="003F6A3D"/>
    <w:rsid w:val="003F7D34"/>
    <w:rsid w:val="00401D31"/>
    <w:rsid w:val="00402091"/>
    <w:rsid w:val="00402474"/>
    <w:rsid w:val="00402FFC"/>
    <w:rsid w:val="0040346A"/>
    <w:rsid w:val="00403623"/>
    <w:rsid w:val="004043A1"/>
    <w:rsid w:val="004045FE"/>
    <w:rsid w:val="00404F7C"/>
    <w:rsid w:val="004050EA"/>
    <w:rsid w:val="004059BA"/>
    <w:rsid w:val="00405DE0"/>
    <w:rsid w:val="00406186"/>
    <w:rsid w:val="004063B9"/>
    <w:rsid w:val="004065BA"/>
    <w:rsid w:val="00406F22"/>
    <w:rsid w:val="0040701F"/>
    <w:rsid w:val="00407630"/>
    <w:rsid w:val="0041018F"/>
    <w:rsid w:val="00410196"/>
    <w:rsid w:val="004109F9"/>
    <w:rsid w:val="00410C5C"/>
    <w:rsid w:val="00411EDC"/>
    <w:rsid w:val="0041285B"/>
    <w:rsid w:val="00412E49"/>
    <w:rsid w:val="00412EC0"/>
    <w:rsid w:val="004133D4"/>
    <w:rsid w:val="00413584"/>
    <w:rsid w:val="00414273"/>
    <w:rsid w:val="0041458B"/>
    <w:rsid w:val="00414927"/>
    <w:rsid w:val="0041494B"/>
    <w:rsid w:val="00415927"/>
    <w:rsid w:val="00415D7B"/>
    <w:rsid w:val="004166E6"/>
    <w:rsid w:val="00416C02"/>
    <w:rsid w:val="00416D1E"/>
    <w:rsid w:val="00417110"/>
    <w:rsid w:val="004173A6"/>
    <w:rsid w:val="0041750C"/>
    <w:rsid w:val="00417DDD"/>
    <w:rsid w:val="0042040F"/>
    <w:rsid w:val="00420E48"/>
    <w:rsid w:val="00421163"/>
    <w:rsid w:val="00421722"/>
    <w:rsid w:val="00422409"/>
    <w:rsid w:val="0042301C"/>
    <w:rsid w:val="004232EE"/>
    <w:rsid w:val="004236F0"/>
    <w:rsid w:val="0042378A"/>
    <w:rsid w:val="00423887"/>
    <w:rsid w:val="00423A6C"/>
    <w:rsid w:val="00424455"/>
    <w:rsid w:val="00424EF8"/>
    <w:rsid w:val="004258D4"/>
    <w:rsid w:val="00425DB0"/>
    <w:rsid w:val="004264D6"/>
    <w:rsid w:val="0042688B"/>
    <w:rsid w:val="00426D5F"/>
    <w:rsid w:val="00430266"/>
    <w:rsid w:val="004302E6"/>
    <w:rsid w:val="00430857"/>
    <w:rsid w:val="0043134D"/>
    <w:rsid w:val="00431957"/>
    <w:rsid w:val="00432617"/>
    <w:rsid w:val="0043261F"/>
    <w:rsid w:val="00432831"/>
    <w:rsid w:val="00433F24"/>
    <w:rsid w:val="00435368"/>
    <w:rsid w:val="004358E7"/>
    <w:rsid w:val="004361D2"/>
    <w:rsid w:val="0043784A"/>
    <w:rsid w:val="00437920"/>
    <w:rsid w:val="00437E8B"/>
    <w:rsid w:val="00440278"/>
    <w:rsid w:val="0044103F"/>
    <w:rsid w:val="004414DA"/>
    <w:rsid w:val="00441667"/>
    <w:rsid w:val="00441B23"/>
    <w:rsid w:val="004424CE"/>
    <w:rsid w:val="00442896"/>
    <w:rsid w:val="004429BF"/>
    <w:rsid w:val="00442AEA"/>
    <w:rsid w:val="0044358C"/>
    <w:rsid w:val="0044446C"/>
    <w:rsid w:val="004449EF"/>
    <w:rsid w:val="00444F6E"/>
    <w:rsid w:val="004455DC"/>
    <w:rsid w:val="00450359"/>
    <w:rsid w:val="00450419"/>
    <w:rsid w:val="00450789"/>
    <w:rsid w:val="00450F62"/>
    <w:rsid w:val="00451371"/>
    <w:rsid w:val="00451D79"/>
    <w:rsid w:val="00451E24"/>
    <w:rsid w:val="0045206C"/>
    <w:rsid w:val="004528D9"/>
    <w:rsid w:val="0045309D"/>
    <w:rsid w:val="004530D7"/>
    <w:rsid w:val="00453813"/>
    <w:rsid w:val="00453AAE"/>
    <w:rsid w:val="00454513"/>
    <w:rsid w:val="00454D58"/>
    <w:rsid w:val="00454EBD"/>
    <w:rsid w:val="0045647D"/>
    <w:rsid w:val="00456BAE"/>
    <w:rsid w:val="00457151"/>
    <w:rsid w:val="0046021D"/>
    <w:rsid w:val="00460BA2"/>
    <w:rsid w:val="00461554"/>
    <w:rsid w:val="0046230A"/>
    <w:rsid w:val="004624B0"/>
    <w:rsid w:val="00462ABF"/>
    <w:rsid w:val="00462D76"/>
    <w:rsid w:val="00463154"/>
    <w:rsid w:val="004631C0"/>
    <w:rsid w:val="00463677"/>
    <w:rsid w:val="0046393F"/>
    <w:rsid w:val="00464C34"/>
    <w:rsid w:val="0046558A"/>
    <w:rsid w:val="004655C3"/>
    <w:rsid w:val="00465C62"/>
    <w:rsid w:val="00466233"/>
    <w:rsid w:val="00466448"/>
    <w:rsid w:val="00466B4B"/>
    <w:rsid w:val="004708AB"/>
    <w:rsid w:val="00472973"/>
    <w:rsid w:val="0047320D"/>
    <w:rsid w:val="00473577"/>
    <w:rsid w:val="00473B30"/>
    <w:rsid w:val="00475900"/>
    <w:rsid w:val="00475B74"/>
    <w:rsid w:val="00475D8B"/>
    <w:rsid w:val="00475DFD"/>
    <w:rsid w:val="004775F3"/>
    <w:rsid w:val="00480274"/>
    <w:rsid w:val="00480353"/>
    <w:rsid w:val="004805C1"/>
    <w:rsid w:val="00481DCB"/>
    <w:rsid w:val="00482472"/>
    <w:rsid w:val="004828D7"/>
    <w:rsid w:val="00482D6D"/>
    <w:rsid w:val="00483843"/>
    <w:rsid w:val="00483CCA"/>
    <w:rsid w:val="004841BA"/>
    <w:rsid w:val="004848A9"/>
    <w:rsid w:val="00484D4F"/>
    <w:rsid w:val="00484DB9"/>
    <w:rsid w:val="00485B4B"/>
    <w:rsid w:val="00485D38"/>
    <w:rsid w:val="0048610E"/>
    <w:rsid w:val="00486276"/>
    <w:rsid w:val="004867C3"/>
    <w:rsid w:val="00486CD8"/>
    <w:rsid w:val="00490E5A"/>
    <w:rsid w:val="004912DB"/>
    <w:rsid w:val="00493D1A"/>
    <w:rsid w:val="004957E5"/>
    <w:rsid w:val="004968B5"/>
    <w:rsid w:val="0049726B"/>
    <w:rsid w:val="00497E3B"/>
    <w:rsid w:val="004A02E8"/>
    <w:rsid w:val="004A0489"/>
    <w:rsid w:val="004A0CFA"/>
    <w:rsid w:val="004A1B76"/>
    <w:rsid w:val="004A2EAA"/>
    <w:rsid w:val="004A460A"/>
    <w:rsid w:val="004A542D"/>
    <w:rsid w:val="004A5658"/>
    <w:rsid w:val="004A5682"/>
    <w:rsid w:val="004A6064"/>
    <w:rsid w:val="004A67BA"/>
    <w:rsid w:val="004A711C"/>
    <w:rsid w:val="004A75C5"/>
    <w:rsid w:val="004A75C8"/>
    <w:rsid w:val="004A7E43"/>
    <w:rsid w:val="004A7FD8"/>
    <w:rsid w:val="004B007A"/>
    <w:rsid w:val="004B13AD"/>
    <w:rsid w:val="004B17CD"/>
    <w:rsid w:val="004B19B2"/>
    <w:rsid w:val="004B2B62"/>
    <w:rsid w:val="004B32F4"/>
    <w:rsid w:val="004B38CF"/>
    <w:rsid w:val="004B4335"/>
    <w:rsid w:val="004B585C"/>
    <w:rsid w:val="004B5B5E"/>
    <w:rsid w:val="004B5FBA"/>
    <w:rsid w:val="004B655D"/>
    <w:rsid w:val="004B660B"/>
    <w:rsid w:val="004B677E"/>
    <w:rsid w:val="004B6DD4"/>
    <w:rsid w:val="004B6F03"/>
    <w:rsid w:val="004B6FD4"/>
    <w:rsid w:val="004B7E78"/>
    <w:rsid w:val="004C0351"/>
    <w:rsid w:val="004C13D0"/>
    <w:rsid w:val="004C178E"/>
    <w:rsid w:val="004C189C"/>
    <w:rsid w:val="004C225F"/>
    <w:rsid w:val="004C2911"/>
    <w:rsid w:val="004C2C42"/>
    <w:rsid w:val="004C2D36"/>
    <w:rsid w:val="004C2FA2"/>
    <w:rsid w:val="004C30FB"/>
    <w:rsid w:val="004C31D8"/>
    <w:rsid w:val="004C3315"/>
    <w:rsid w:val="004C3746"/>
    <w:rsid w:val="004C3D27"/>
    <w:rsid w:val="004C45CD"/>
    <w:rsid w:val="004C4D2B"/>
    <w:rsid w:val="004C4DB0"/>
    <w:rsid w:val="004C4EF4"/>
    <w:rsid w:val="004C56F1"/>
    <w:rsid w:val="004C5906"/>
    <w:rsid w:val="004C59B7"/>
    <w:rsid w:val="004C5ACA"/>
    <w:rsid w:val="004C5C9F"/>
    <w:rsid w:val="004C5CF6"/>
    <w:rsid w:val="004C5E01"/>
    <w:rsid w:val="004C6CD9"/>
    <w:rsid w:val="004C73F8"/>
    <w:rsid w:val="004C7D9B"/>
    <w:rsid w:val="004C7DC7"/>
    <w:rsid w:val="004D007D"/>
    <w:rsid w:val="004D0369"/>
    <w:rsid w:val="004D1065"/>
    <w:rsid w:val="004D1E0F"/>
    <w:rsid w:val="004D2070"/>
    <w:rsid w:val="004D250A"/>
    <w:rsid w:val="004D319F"/>
    <w:rsid w:val="004D360E"/>
    <w:rsid w:val="004D3911"/>
    <w:rsid w:val="004D431E"/>
    <w:rsid w:val="004D480D"/>
    <w:rsid w:val="004D4F78"/>
    <w:rsid w:val="004D519A"/>
    <w:rsid w:val="004D5478"/>
    <w:rsid w:val="004D5F6A"/>
    <w:rsid w:val="004D622F"/>
    <w:rsid w:val="004D7584"/>
    <w:rsid w:val="004D7939"/>
    <w:rsid w:val="004E0878"/>
    <w:rsid w:val="004E19A9"/>
    <w:rsid w:val="004E1DB5"/>
    <w:rsid w:val="004E2736"/>
    <w:rsid w:val="004E29F3"/>
    <w:rsid w:val="004E2FD7"/>
    <w:rsid w:val="004E3121"/>
    <w:rsid w:val="004E3920"/>
    <w:rsid w:val="004E431A"/>
    <w:rsid w:val="004E4ACA"/>
    <w:rsid w:val="004E502E"/>
    <w:rsid w:val="004E5241"/>
    <w:rsid w:val="004E55E8"/>
    <w:rsid w:val="004E58DB"/>
    <w:rsid w:val="004E5A99"/>
    <w:rsid w:val="004E5D84"/>
    <w:rsid w:val="004E7D1B"/>
    <w:rsid w:val="004F08F3"/>
    <w:rsid w:val="004F1B00"/>
    <w:rsid w:val="004F24B3"/>
    <w:rsid w:val="004F2EAB"/>
    <w:rsid w:val="004F2EC7"/>
    <w:rsid w:val="004F2F40"/>
    <w:rsid w:val="004F35D7"/>
    <w:rsid w:val="004F3986"/>
    <w:rsid w:val="004F3CB4"/>
    <w:rsid w:val="004F3F5C"/>
    <w:rsid w:val="004F590A"/>
    <w:rsid w:val="004F77E5"/>
    <w:rsid w:val="005002CA"/>
    <w:rsid w:val="0050078C"/>
    <w:rsid w:val="00500E96"/>
    <w:rsid w:val="00501002"/>
    <w:rsid w:val="005014AD"/>
    <w:rsid w:val="00501D81"/>
    <w:rsid w:val="005026EB"/>
    <w:rsid w:val="00502823"/>
    <w:rsid w:val="00502AFC"/>
    <w:rsid w:val="00503D3E"/>
    <w:rsid w:val="0050531B"/>
    <w:rsid w:val="005057D2"/>
    <w:rsid w:val="0050664C"/>
    <w:rsid w:val="0050789D"/>
    <w:rsid w:val="00510240"/>
    <w:rsid w:val="00510551"/>
    <w:rsid w:val="005109C3"/>
    <w:rsid w:val="00512902"/>
    <w:rsid w:val="005134E2"/>
    <w:rsid w:val="00513B35"/>
    <w:rsid w:val="00513CC1"/>
    <w:rsid w:val="00514F5A"/>
    <w:rsid w:val="005151C0"/>
    <w:rsid w:val="00515B22"/>
    <w:rsid w:val="00515B9E"/>
    <w:rsid w:val="005165AE"/>
    <w:rsid w:val="0051694E"/>
    <w:rsid w:val="00516E10"/>
    <w:rsid w:val="005171DE"/>
    <w:rsid w:val="0051724A"/>
    <w:rsid w:val="005173B5"/>
    <w:rsid w:val="00517BCB"/>
    <w:rsid w:val="00517CFC"/>
    <w:rsid w:val="005218F5"/>
    <w:rsid w:val="00521D30"/>
    <w:rsid w:val="00521ED3"/>
    <w:rsid w:val="00522243"/>
    <w:rsid w:val="005233E6"/>
    <w:rsid w:val="005236E1"/>
    <w:rsid w:val="005239D9"/>
    <w:rsid w:val="0052459B"/>
    <w:rsid w:val="005247AB"/>
    <w:rsid w:val="0052636E"/>
    <w:rsid w:val="00526BE1"/>
    <w:rsid w:val="00526C33"/>
    <w:rsid w:val="0052766A"/>
    <w:rsid w:val="00530D11"/>
    <w:rsid w:val="00531D29"/>
    <w:rsid w:val="00531DB5"/>
    <w:rsid w:val="005329E8"/>
    <w:rsid w:val="00533899"/>
    <w:rsid w:val="00533FB7"/>
    <w:rsid w:val="00534357"/>
    <w:rsid w:val="005351BA"/>
    <w:rsid w:val="00535B28"/>
    <w:rsid w:val="00536055"/>
    <w:rsid w:val="00536C9F"/>
    <w:rsid w:val="0053701A"/>
    <w:rsid w:val="0053733B"/>
    <w:rsid w:val="00537654"/>
    <w:rsid w:val="00541041"/>
    <w:rsid w:val="00541724"/>
    <w:rsid w:val="0054200E"/>
    <w:rsid w:val="00543036"/>
    <w:rsid w:val="00543292"/>
    <w:rsid w:val="00543C54"/>
    <w:rsid w:val="00544240"/>
    <w:rsid w:val="00544453"/>
    <w:rsid w:val="00544C95"/>
    <w:rsid w:val="00544F03"/>
    <w:rsid w:val="00545033"/>
    <w:rsid w:val="00545183"/>
    <w:rsid w:val="005466F2"/>
    <w:rsid w:val="00546C5F"/>
    <w:rsid w:val="00546FD5"/>
    <w:rsid w:val="0054718F"/>
    <w:rsid w:val="005478F9"/>
    <w:rsid w:val="00547B27"/>
    <w:rsid w:val="00547CA6"/>
    <w:rsid w:val="00547EEA"/>
    <w:rsid w:val="005501F4"/>
    <w:rsid w:val="005503C4"/>
    <w:rsid w:val="00550DC6"/>
    <w:rsid w:val="005513EF"/>
    <w:rsid w:val="00552051"/>
    <w:rsid w:val="00552155"/>
    <w:rsid w:val="005546E5"/>
    <w:rsid w:val="00554C7A"/>
    <w:rsid w:val="005553D9"/>
    <w:rsid w:val="00557533"/>
    <w:rsid w:val="00560678"/>
    <w:rsid w:val="00560884"/>
    <w:rsid w:val="00561515"/>
    <w:rsid w:val="00562998"/>
    <w:rsid w:val="00563258"/>
    <w:rsid w:val="00563388"/>
    <w:rsid w:val="00563485"/>
    <w:rsid w:val="005639EB"/>
    <w:rsid w:val="00564612"/>
    <w:rsid w:val="005646F2"/>
    <w:rsid w:val="005655A9"/>
    <w:rsid w:val="00565C9F"/>
    <w:rsid w:val="005660EB"/>
    <w:rsid w:val="005667EC"/>
    <w:rsid w:val="0056713B"/>
    <w:rsid w:val="0056717A"/>
    <w:rsid w:val="0056724E"/>
    <w:rsid w:val="00567FF1"/>
    <w:rsid w:val="00570683"/>
    <w:rsid w:val="00570A7E"/>
    <w:rsid w:val="00571264"/>
    <w:rsid w:val="00571516"/>
    <w:rsid w:val="00573695"/>
    <w:rsid w:val="00573CAB"/>
    <w:rsid w:val="00574020"/>
    <w:rsid w:val="00574936"/>
    <w:rsid w:val="00574AF0"/>
    <w:rsid w:val="005758CC"/>
    <w:rsid w:val="00577858"/>
    <w:rsid w:val="00580744"/>
    <w:rsid w:val="005810E8"/>
    <w:rsid w:val="00581141"/>
    <w:rsid w:val="00582E56"/>
    <w:rsid w:val="00583E32"/>
    <w:rsid w:val="00584850"/>
    <w:rsid w:val="00584D40"/>
    <w:rsid w:val="00586286"/>
    <w:rsid w:val="005869EC"/>
    <w:rsid w:val="00587022"/>
    <w:rsid w:val="00587991"/>
    <w:rsid w:val="00587AF3"/>
    <w:rsid w:val="00590CEB"/>
    <w:rsid w:val="005917BF"/>
    <w:rsid w:val="00592114"/>
    <w:rsid w:val="00592242"/>
    <w:rsid w:val="00592837"/>
    <w:rsid w:val="00593785"/>
    <w:rsid w:val="005943F3"/>
    <w:rsid w:val="00594C5A"/>
    <w:rsid w:val="00595015"/>
    <w:rsid w:val="0059522B"/>
    <w:rsid w:val="00596473"/>
    <w:rsid w:val="00596ADA"/>
    <w:rsid w:val="005A09F0"/>
    <w:rsid w:val="005A0BB5"/>
    <w:rsid w:val="005A191A"/>
    <w:rsid w:val="005A1B58"/>
    <w:rsid w:val="005A1E07"/>
    <w:rsid w:val="005A22B9"/>
    <w:rsid w:val="005A22DA"/>
    <w:rsid w:val="005A32CD"/>
    <w:rsid w:val="005A344B"/>
    <w:rsid w:val="005A3452"/>
    <w:rsid w:val="005A37DF"/>
    <w:rsid w:val="005A4EB5"/>
    <w:rsid w:val="005A5CE9"/>
    <w:rsid w:val="005A6842"/>
    <w:rsid w:val="005A6D91"/>
    <w:rsid w:val="005A7BEA"/>
    <w:rsid w:val="005B0473"/>
    <w:rsid w:val="005B0841"/>
    <w:rsid w:val="005B0DAA"/>
    <w:rsid w:val="005B1018"/>
    <w:rsid w:val="005B129E"/>
    <w:rsid w:val="005B1669"/>
    <w:rsid w:val="005B168F"/>
    <w:rsid w:val="005B1B96"/>
    <w:rsid w:val="005B1D22"/>
    <w:rsid w:val="005B2180"/>
    <w:rsid w:val="005B2844"/>
    <w:rsid w:val="005B2F56"/>
    <w:rsid w:val="005B304C"/>
    <w:rsid w:val="005B3398"/>
    <w:rsid w:val="005B4D85"/>
    <w:rsid w:val="005B4DA7"/>
    <w:rsid w:val="005B5121"/>
    <w:rsid w:val="005B54AA"/>
    <w:rsid w:val="005B5890"/>
    <w:rsid w:val="005B5A5D"/>
    <w:rsid w:val="005B647C"/>
    <w:rsid w:val="005B660A"/>
    <w:rsid w:val="005B6687"/>
    <w:rsid w:val="005B6A1C"/>
    <w:rsid w:val="005B6A67"/>
    <w:rsid w:val="005B6A6C"/>
    <w:rsid w:val="005B7022"/>
    <w:rsid w:val="005B72B0"/>
    <w:rsid w:val="005C0779"/>
    <w:rsid w:val="005C1208"/>
    <w:rsid w:val="005C120A"/>
    <w:rsid w:val="005C1689"/>
    <w:rsid w:val="005C1F2F"/>
    <w:rsid w:val="005C2EEB"/>
    <w:rsid w:val="005C2F6D"/>
    <w:rsid w:val="005C396D"/>
    <w:rsid w:val="005C3C3C"/>
    <w:rsid w:val="005C40DE"/>
    <w:rsid w:val="005C4836"/>
    <w:rsid w:val="005C4EE2"/>
    <w:rsid w:val="005C65B7"/>
    <w:rsid w:val="005C6E87"/>
    <w:rsid w:val="005C6E8B"/>
    <w:rsid w:val="005D11A9"/>
    <w:rsid w:val="005D132E"/>
    <w:rsid w:val="005D21B4"/>
    <w:rsid w:val="005D23E3"/>
    <w:rsid w:val="005D2DC4"/>
    <w:rsid w:val="005D34DE"/>
    <w:rsid w:val="005D3A14"/>
    <w:rsid w:val="005D3C19"/>
    <w:rsid w:val="005D3C4D"/>
    <w:rsid w:val="005D42C0"/>
    <w:rsid w:val="005D553E"/>
    <w:rsid w:val="005D5544"/>
    <w:rsid w:val="005D570B"/>
    <w:rsid w:val="005D6685"/>
    <w:rsid w:val="005D6733"/>
    <w:rsid w:val="005D69CB"/>
    <w:rsid w:val="005D6B05"/>
    <w:rsid w:val="005D7713"/>
    <w:rsid w:val="005D7F3F"/>
    <w:rsid w:val="005E0040"/>
    <w:rsid w:val="005E01F9"/>
    <w:rsid w:val="005E06A9"/>
    <w:rsid w:val="005E17D0"/>
    <w:rsid w:val="005E17DF"/>
    <w:rsid w:val="005E1E66"/>
    <w:rsid w:val="005E216F"/>
    <w:rsid w:val="005E22F1"/>
    <w:rsid w:val="005E2775"/>
    <w:rsid w:val="005E3517"/>
    <w:rsid w:val="005E3C71"/>
    <w:rsid w:val="005E3DEA"/>
    <w:rsid w:val="005E4C6A"/>
    <w:rsid w:val="005E4EAA"/>
    <w:rsid w:val="005E5D4F"/>
    <w:rsid w:val="005E63FE"/>
    <w:rsid w:val="005E65C1"/>
    <w:rsid w:val="005E6A51"/>
    <w:rsid w:val="005E7ED3"/>
    <w:rsid w:val="005F01A2"/>
    <w:rsid w:val="005F0456"/>
    <w:rsid w:val="005F12E4"/>
    <w:rsid w:val="005F19FD"/>
    <w:rsid w:val="005F2613"/>
    <w:rsid w:val="005F486C"/>
    <w:rsid w:val="005F4B03"/>
    <w:rsid w:val="005F58DC"/>
    <w:rsid w:val="005F5F2E"/>
    <w:rsid w:val="005F7603"/>
    <w:rsid w:val="005F7B93"/>
    <w:rsid w:val="006002F8"/>
    <w:rsid w:val="0060040E"/>
    <w:rsid w:val="0060094E"/>
    <w:rsid w:val="0060113F"/>
    <w:rsid w:val="00601243"/>
    <w:rsid w:val="006016A2"/>
    <w:rsid w:val="0060184B"/>
    <w:rsid w:val="00601B81"/>
    <w:rsid w:val="00602771"/>
    <w:rsid w:val="006028A4"/>
    <w:rsid w:val="006036F2"/>
    <w:rsid w:val="006039D2"/>
    <w:rsid w:val="00603B7F"/>
    <w:rsid w:val="00603BE7"/>
    <w:rsid w:val="00604A3A"/>
    <w:rsid w:val="00605086"/>
    <w:rsid w:val="00605099"/>
    <w:rsid w:val="006054C7"/>
    <w:rsid w:val="00606541"/>
    <w:rsid w:val="00610798"/>
    <w:rsid w:val="00610887"/>
    <w:rsid w:val="00610A9E"/>
    <w:rsid w:val="00610C78"/>
    <w:rsid w:val="00611130"/>
    <w:rsid w:val="0061146A"/>
    <w:rsid w:val="006118D2"/>
    <w:rsid w:val="006138A4"/>
    <w:rsid w:val="00614124"/>
    <w:rsid w:val="00615507"/>
    <w:rsid w:val="00615704"/>
    <w:rsid w:val="00615863"/>
    <w:rsid w:val="0061588C"/>
    <w:rsid w:val="006159BA"/>
    <w:rsid w:val="00615A7F"/>
    <w:rsid w:val="006161E0"/>
    <w:rsid w:val="00616C15"/>
    <w:rsid w:val="00616C3C"/>
    <w:rsid w:val="00616D97"/>
    <w:rsid w:val="00617AF6"/>
    <w:rsid w:val="00620AC1"/>
    <w:rsid w:val="006216D5"/>
    <w:rsid w:val="006217CC"/>
    <w:rsid w:val="00622652"/>
    <w:rsid w:val="0062274A"/>
    <w:rsid w:val="00622BBF"/>
    <w:rsid w:val="00623890"/>
    <w:rsid w:val="00623AC0"/>
    <w:rsid w:val="00624409"/>
    <w:rsid w:val="006245CB"/>
    <w:rsid w:val="00624AF3"/>
    <w:rsid w:val="00624BA7"/>
    <w:rsid w:val="00624CF7"/>
    <w:rsid w:val="00625CE8"/>
    <w:rsid w:val="00625D9D"/>
    <w:rsid w:val="006264E7"/>
    <w:rsid w:val="00626882"/>
    <w:rsid w:val="00626CB4"/>
    <w:rsid w:val="00626ED3"/>
    <w:rsid w:val="00627556"/>
    <w:rsid w:val="00631255"/>
    <w:rsid w:val="00631281"/>
    <w:rsid w:val="00632031"/>
    <w:rsid w:val="00633001"/>
    <w:rsid w:val="00633618"/>
    <w:rsid w:val="00633D7F"/>
    <w:rsid w:val="00635820"/>
    <w:rsid w:val="00635D70"/>
    <w:rsid w:val="00636775"/>
    <w:rsid w:val="006368A2"/>
    <w:rsid w:val="00636C6C"/>
    <w:rsid w:val="00637E67"/>
    <w:rsid w:val="006406A5"/>
    <w:rsid w:val="006412B9"/>
    <w:rsid w:val="00642902"/>
    <w:rsid w:val="006434D6"/>
    <w:rsid w:val="00643844"/>
    <w:rsid w:val="006442B0"/>
    <w:rsid w:val="006449B8"/>
    <w:rsid w:val="00644CB7"/>
    <w:rsid w:val="00645BA0"/>
    <w:rsid w:val="00645C62"/>
    <w:rsid w:val="00646ECA"/>
    <w:rsid w:val="006472A8"/>
    <w:rsid w:val="00647B41"/>
    <w:rsid w:val="00647DCE"/>
    <w:rsid w:val="00650506"/>
    <w:rsid w:val="00650F49"/>
    <w:rsid w:val="006524DD"/>
    <w:rsid w:val="00653118"/>
    <w:rsid w:val="00654C9B"/>
    <w:rsid w:val="00654D86"/>
    <w:rsid w:val="00654F01"/>
    <w:rsid w:val="006550E0"/>
    <w:rsid w:val="006555CE"/>
    <w:rsid w:val="00655B5A"/>
    <w:rsid w:val="00656CE9"/>
    <w:rsid w:val="00657310"/>
    <w:rsid w:val="00660469"/>
    <w:rsid w:val="0066051D"/>
    <w:rsid w:val="00661052"/>
    <w:rsid w:val="006615C4"/>
    <w:rsid w:val="00661BF5"/>
    <w:rsid w:val="00662EBA"/>
    <w:rsid w:val="006651D4"/>
    <w:rsid w:val="0066599D"/>
    <w:rsid w:val="00665CE6"/>
    <w:rsid w:val="00666516"/>
    <w:rsid w:val="006665D8"/>
    <w:rsid w:val="006667AE"/>
    <w:rsid w:val="00666C57"/>
    <w:rsid w:val="00667048"/>
    <w:rsid w:val="00667B02"/>
    <w:rsid w:val="00667BCC"/>
    <w:rsid w:val="00667D52"/>
    <w:rsid w:val="006703EA"/>
    <w:rsid w:val="00670D4E"/>
    <w:rsid w:val="006716C5"/>
    <w:rsid w:val="00671D78"/>
    <w:rsid w:val="00672BF4"/>
    <w:rsid w:val="00672E64"/>
    <w:rsid w:val="006730B4"/>
    <w:rsid w:val="00673A5E"/>
    <w:rsid w:val="00674D54"/>
    <w:rsid w:val="00675FCE"/>
    <w:rsid w:val="00676098"/>
    <w:rsid w:val="00676EBE"/>
    <w:rsid w:val="00677F6F"/>
    <w:rsid w:val="0068022D"/>
    <w:rsid w:val="00680FC2"/>
    <w:rsid w:val="0068238B"/>
    <w:rsid w:val="00682FC9"/>
    <w:rsid w:val="00683179"/>
    <w:rsid w:val="00683AD1"/>
    <w:rsid w:val="00684645"/>
    <w:rsid w:val="0068559A"/>
    <w:rsid w:val="00685F49"/>
    <w:rsid w:val="00686D86"/>
    <w:rsid w:val="00687111"/>
    <w:rsid w:val="00690D7B"/>
    <w:rsid w:val="0069110F"/>
    <w:rsid w:val="006911F3"/>
    <w:rsid w:val="00691DC4"/>
    <w:rsid w:val="006931F1"/>
    <w:rsid w:val="006936BE"/>
    <w:rsid w:val="006937E1"/>
    <w:rsid w:val="00693879"/>
    <w:rsid w:val="00693968"/>
    <w:rsid w:val="00693BF1"/>
    <w:rsid w:val="00693EE2"/>
    <w:rsid w:val="00693FA9"/>
    <w:rsid w:val="00694120"/>
    <w:rsid w:val="00694861"/>
    <w:rsid w:val="0069490D"/>
    <w:rsid w:val="006950BD"/>
    <w:rsid w:val="0069561B"/>
    <w:rsid w:val="0069599E"/>
    <w:rsid w:val="00695E00"/>
    <w:rsid w:val="00695E1F"/>
    <w:rsid w:val="00696380"/>
    <w:rsid w:val="006963BB"/>
    <w:rsid w:val="00696A90"/>
    <w:rsid w:val="00697910"/>
    <w:rsid w:val="006A03E5"/>
    <w:rsid w:val="006A04D2"/>
    <w:rsid w:val="006A07C0"/>
    <w:rsid w:val="006A20FC"/>
    <w:rsid w:val="006A2D3D"/>
    <w:rsid w:val="006A324A"/>
    <w:rsid w:val="006A3F09"/>
    <w:rsid w:val="006A3FDF"/>
    <w:rsid w:val="006A4255"/>
    <w:rsid w:val="006A4C97"/>
    <w:rsid w:val="006A4EA1"/>
    <w:rsid w:val="006A5A75"/>
    <w:rsid w:val="006A5B83"/>
    <w:rsid w:val="006A6030"/>
    <w:rsid w:val="006A6A5E"/>
    <w:rsid w:val="006A6F49"/>
    <w:rsid w:val="006A76EC"/>
    <w:rsid w:val="006A78D8"/>
    <w:rsid w:val="006B110D"/>
    <w:rsid w:val="006B3207"/>
    <w:rsid w:val="006B4033"/>
    <w:rsid w:val="006B4C1B"/>
    <w:rsid w:val="006B53AD"/>
    <w:rsid w:val="006B5CBF"/>
    <w:rsid w:val="006B6390"/>
    <w:rsid w:val="006B6845"/>
    <w:rsid w:val="006B7B6B"/>
    <w:rsid w:val="006B7CD3"/>
    <w:rsid w:val="006C126F"/>
    <w:rsid w:val="006C22AD"/>
    <w:rsid w:val="006C2EB2"/>
    <w:rsid w:val="006C3536"/>
    <w:rsid w:val="006C3A81"/>
    <w:rsid w:val="006C520C"/>
    <w:rsid w:val="006C6825"/>
    <w:rsid w:val="006C7117"/>
    <w:rsid w:val="006C7D30"/>
    <w:rsid w:val="006C7F20"/>
    <w:rsid w:val="006D033D"/>
    <w:rsid w:val="006D10E4"/>
    <w:rsid w:val="006D1327"/>
    <w:rsid w:val="006D15FA"/>
    <w:rsid w:val="006D1DC0"/>
    <w:rsid w:val="006D2FBC"/>
    <w:rsid w:val="006D4610"/>
    <w:rsid w:val="006D468B"/>
    <w:rsid w:val="006D47E9"/>
    <w:rsid w:val="006D4A93"/>
    <w:rsid w:val="006D4AF7"/>
    <w:rsid w:val="006D4CAD"/>
    <w:rsid w:val="006D5417"/>
    <w:rsid w:val="006D5B19"/>
    <w:rsid w:val="006D62DC"/>
    <w:rsid w:val="006D6AF2"/>
    <w:rsid w:val="006D77B8"/>
    <w:rsid w:val="006D784F"/>
    <w:rsid w:val="006E0012"/>
    <w:rsid w:val="006E0198"/>
    <w:rsid w:val="006E0462"/>
    <w:rsid w:val="006E05D6"/>
    <w:rsid w:val="006E093D"/>
    <w:rsid w:val="006E0E1E"/>
    <w:rsid w:val="006E1A6F"/>
    <w:rsid w:val="006E1C3E"/>
    <w:rsid w:val="006E2205"/>
    <w:rsid w:val="006E2FED"/>
    <w:rsid w:val="006E3EBB"/>
    <w:rsid w:val="006E416E"/>
    <w:rsid w:val="006E4932"/>
    <w:rsid w:val="006E5388"/>
    <w:rsid w:val="006E5956"/>
    <w:rsid w:val="006F0C77"/>
    <w:rsid w:val="006F0E24"/>
    <w:rsid w:val="006F11FE"/>
    <w:rsid w:val="006F1637"/>
    <w:rsid w:val="006F1C4D"/>
    <w:rsid w:val="006F20EC"/>
    <w:rsid w:val="006F2157"/>
    <w:rsid w:val="006F23DA"/>
    <w:rsid w:val="006F323A"/>
    <w:rsid w:val="006F330B"/>
    <w:rsid w:val="006F4520"/>
    <w:rsid w:val="006F57CC"/>
    <w:rsid w:val="006F7013"/>
    <w:rsid w:val="006F70D2"/>
    <w:rsid w:val="006F7205"/>
    <w:rsid w:val="00700D10"/>
    <w:rsid w:val="007023AB"/>
    <w:rsid w:val="00702C48"/>
    <w:rsid w:val="00703C01"/>
    <w:rsid w:val="00703C68"/>
    <w:rsid w:val="007048A6"/>
    <w:rsid w:val="0070521B"/>
    <w:rsid w:val="007055D0"/>
    <w:rsid w:val="00705643"/>
    <w:rsid w:val="0070674B"/>
    <w:rsid w:val="00706C32"/>
    <w:rsid w:val="00707137"/>
    <w:rsid w:val="007104C9"/>
    <w:rsid w:val="00710FED"/>
    <w:rsid w:val="007115C6"/>
    <w:rsid w:val="00711691"/>
    <w:rsid w:val="00711A22"/>
    <w:rsid w:val="00711DB6"/>
    <w:rsid w:val="007129B6"/>
    <w:rsid w:val="00712F99"/>
    <w:rsid w:val="007132FE"/>
    <w:rsid w:val="007150E1"/>
    <w:rsid w:val="00715573"/>
    <w:rsid w:val="00715863"/>
    <w:rsid w:val="007160A9"/>
    <w:rsid w:val="0071641D"/>
    <w:rsid w:val="00716BC2"/>
    <w:rsid w:val="00716BF2"/>
    <w:rsid w:val="00717062"/>
    <w:rsid w:val="007176FA"/>
    <w:rsid w:val="007177CE"/>
    <w:rsid w:val="0072081A"/>
    <w:rsid w:val="00720F5E"/>
    <w:rsid w:val="007217FB"/>
    <w:rsid w:val="007221FA"/>
    <w:rsid w:val="00722855"/>
    <w:rsid w:val="00723048"/>
    <w:rsid w:val="0072363E"/>
    <w:rsid w:val="00723813"/>
    <w:rsid w:val="00723A7E"/>
    <w:rsid w:val="00724B67"/>
    <w:rsid w:val="007253BC"/>
    <w:rsid w:val="00725D97"/>
    <w:rsid w:val="00725DE9"/>
    <w:rsid w:val="00726462"/>
    <w:rsid w:val="007275D2"/>
    <w:rsid w:val="00727DE9"/>
    <w:rsid w:val="00730FA9"/>
    <w:rsid w:val="00730FD1"/>
    <w:rsid w:val="0073101C"/>
    <w:rsid w:val="00731FFA"/>
    <w:rsid w:val="00732986"/>
    <w:rsid w:val="00733FAA"/>
    <w:rsid w:val="00734355"/>
    <w:rsid w:val="00734AF3"/>
    <w:rsid w:val="0073549F"/>
    <w:rsid w:val="0073637B"/>
    <w:rsid w:val="00736557"/>
    <w:rsid w:val="00736D5C"/>
    <w:rsid w:val="00736DBB"/>
    <w:rsid w:val="00740CC7"/>
    <w:rsid w:val="00741579"/>
    <w:rsid w:val="00741DA1"/>
    <w:rsid w:val="00742C9F"/>
    <w:rsid w:val="00742D59"/>
    <w:rsid w:val="00742D65"/>
    <w:rsid w:val="00743A5C"/>
    <w:rsid w:val="00744404"/>
    <w:rsid w:val="007449DE"/>
    <w:rsid w:val="0074507D"/>
    <w:rsid w:val="00745321"/>
    <w:rsid w:val="0074560D"/>
    <w:rsid w:val="00745C9D"/>
    <w:rsid w:val="007476D0"/>
    <w:rsid w:val="007477CC"/>
    <w:rsid w:val="0075019E"/>
    <w:rsid w:val="00750A9C"/>
    <w:rsid w:val="007518E2"/>
    <w:rsid w:val="00752F32"/>
    <w:rsid w:val="00753EFC"/>
    <w:rsid w:val="00754897"/>
    <w:rsid w:val="00754D82"/>
    <w:rsid w:val="0075567A"/>
    <w:rsid w:val="00755883"/>
    <w:rsid w:val="00755F8C"/>
    <w:rsid w:val="007566E8"/>
    <w:rsid w:val="00756E85"/>
    <w:rsid w:val="007573A3"/>
    <w:rsid w:val="007606A4"/>
    <w:rsid w:val="00760BF4"/>
    <w:rsid w:val="00760F8B"/>
    <w:rsid w:val="0076144D"/>
    <w:rsid w:val="00761768"/>
    <w:rsid w:val="00762437"/>
    <w:rsid w:val="00762857"/>
    <w:rsid w:val="007647CD"/>
    <w:rsid w:val="00764A86"/>
    <w:rsid w:val="00765F6B"/>
    <w:rsid w:val="00766B7D"/>
    <w:rsid w:val="007671E0"/>
    <w:rsid w:val="0076752C"/>
    <w:rsid w:val="007701FE"/>
    <w:rsid w:val="00770B92"/>
    <w:rsid w:val="00772810"/>
    <w:rsid w:val="00772A74"/>
    <w:rsid w:val="00773B76"/>
    <w:rsid w:val="007740E2"/>
    <w:rsid w:val="00774255"/>
    <w:rsid w:val="007749DE"/>
    <w:rsid w:val="007751D6"/>
    <w:rsid w:val="00775A4F"/>
    <w:rsid w:val="00775EFB"/>
    <w:rsid w:val="00777F65"/>
    <w:rsid w:val="00780255"/>
    <w:rsid w:val="00780BF0"/>
    <w:rsid w:val="00780E21"/>
    <w:rsid w:val="00780F3E"/>
    <w:rsid w:val="00781892"/>
    <w:rsid w:val="007819E2"/>
    <w:rsid w:val="00782E1A"/>
    <w:rsid w:val="00784F81"/>
    <w:rsid w:val="00785AE7"/>
    <w:rsid w:val="00786C74"/>
    <w:rsid w:val="007874A4"/>
    <w:rsid w:val="00787691"/>
    <w:rsid w:val="007905AB"/>
    <w:rsid w:val="0079065E"/>
    <w:rsid w:val="007909F4"/>
    <w:rsid w:val="00791311"/>
    <w:rsid w:val="0079141A"/>
    <w:rsid w:val="00791581"/>
    <w:rsid w:val="007925A5"/>
    <w:rsid w:val="007925EA"/>
    <w:rsid w:val="007927C7"/>
    <w:rsid w:val="007934DD"/>
    <w:rsid w:val="0079392B"/>
    <w:rsid w:val="007940B8"/>
    <w:rsid w:val="00794683"/>
    <w:rsid w:val="007956F1"/>
    <w:rsid w:val="00795ADC"/>
    <w:rsid w:val="00795EB8"/>
    <w:rsid w:val="007960E3"/>
    <w:rsid w:val="007964D3"/>
    <w:rsid w:val="00796FEC"/>
    <w:rsid w:val="00797A39"/>
    <w:rsid w:val="007A0C9C"/>
    <w:rsid w:val="007A1C91"/>
    <w:rsid w:val="007A217D"/>
    <w:rsid w:val="007A2243"/>
    <w:rsid w:val="007A2A40"/>
    <w:rsid w:val="007A3F0D"/>
    <w:rsid w:val="007A448B"/>
    <w:rsid w:val="007A5B77"/>
    <w:rsid w:val="007A5C4B"/>
    <w:rsid w:val="007A6228"/>
    <w:rsid w:val="007A6CF2"/>
    <w:rsid w:val="007A7562"/>
    <w:rsid w:val="007A7ABA"/>
    <w:rsid w:val="007B09FB"/>
    <w:rsid w:val="007B25D8"/>
    <w:rsid w:val="007B304D"/>
    <w:rsid w:val="007B38E0"/>
    <w:rsid w:val="007B3FBA"/>
    <w:rsid w:val="007B4953"/>
    <w:rsid w:val="007B4C5C"/>
    <w:rsid w:val="007B67BB"/>
    <w:rsid w:val="007B682D"/>
    <w:rsid w:val="007B73A4"/>
    <w:rsid w:val="007B743D"/>
    <w:rsid w:val="007C0EB4"/>
    <w:rsid w:val="007C0EB9"/>
    <w:rsid w:val="007C191E"/>
    <w:rsid w:val="007C1C96"/>
    <w:rsid w:val="007C23F6"/>
    <w:rsid w:val="007C255A"/>
    <w:rsid w:val="007C2F95"/>
    <w:rsid w:val="007C3473"/>
    <w:rsid w:val="007C3C57"/>
    <w:rsid w:val="007C3F6E"/>
    <w:rsid w:val="007C434A"/>
    <w:rsid w:val="007C5D05"/>
    <w:rsid w:val="007C677F"/>
    <w:rsid w:val="007C71C2"/>
    <w:rsid w:val="007C7587"/>
    <w:rsid w:val="007D01E5"/>
    <w:rsid w:val="007D0334"/>
    <w:rsid w:val="007D146D"/>
    <w:rsid w:val="007D278F"/>
    <w:rsid w:val="007D2BFC"/>
    <w:rsid w:val="007D35B2"/>
    <w:rsid w:val="007D3E2E"/>
    <w:rsid w:val="007D4076"/>
    <w:rsid w:val="007D44CC"/>
    <w:rsid w:val="007D470C"/>
    <w:rsid w:val="007D496E"/>
    <w:rsid w:val="007D4D3E"/>
    <w:rsid w:val="007D5372"/>
    <w:rsid w:val="007D5853"/>
    <w:rsid w:val="007D663D"/>
    <w:rsid w:val="007D677D"/>
    <w:rsid w:val="007D69DA"/>
    <w:rsid w:val="007D79B9"/>
    <w:rsid w:val="007E164E"/>
    <w:rsid w:val="007E1913"/>
    <w:rsid w:val="007E1A9E"/>
    <w:rsid w:val="007E1D55"/>
    <w:rsid w:val="007E22B4"/>
    <w:rsid w:val="007E34DC"/>
    <w:rsid w:val="007E3CA7"/>
    <w:rsid w:val="007E4775"/>
    <w:rsid w:val="007E4A36"/>
    <w:rsid w:val="007E4BD6"/>
    <w:rsid w:val="007E5403"/>
    <w:rsid w:val="007E568F"/>
    <w:rsid w:val="007E5C0B"/>
    <w:rsid w:val="007E608E"/>
    <w:rsid w:val="007E7597"/>
    <w:rsid w:val="007E791A"/>
    <w:rsid w:val="007E7F71"/>
    <w:rsid w:val="007F0220"/>
    <w:rsid w:val="007F07AE"/>
    <w:rsid w:val="007F0A43"/>
    <w:rsid w:val="007F16BC"/>
    <w:rsid w:val="007F2592"/>
    <w:rsid w:val="007F26A5"/>
    <w:rsid w:val="007F2818"/>
    <w:rsid w:val="007F2BBA"/>
    <w:rsid w:val="007F2E66"/>
    <w:rsid w:val="007F2F33"/>
    <w:rsid w:val="007F40AA"/>
    <w:rsid w:val="007F43B8"/>
    <w:rsid w:val="007F4724"/>
    <w:rsid w:val="007F5D13"/>
    <w:rsid w:val="007F6849"/>
    <w:rsid w:val="007F6953"/>
    <w:rsid w:val="007F6FAC"/>
    <w:rsid w:val="007F71DB"/>
    <w:rsid w:val="007F77A1"/>
    <w:rsid w:val="007F7AA0"/>
    <w:rsid w:val="007F7E0B"/>
    <w:rsid w:val="0080007D"/>
    <w:rsid w:val="0080038B"/>
    <w:rsid w:val="008019A5"/>
    <w:rsid w:val="008027B7"/>
    <w:rsid w:val="0080336F"/>
    <w:rsid w:val="00803948"/>
    <w:rsid w:val="008039CA"/>
    <w:rsid w:val="00803EDC"/>
    <w:rsid w:val="00803FDB"/>
    <w:rsid w:val="0080459E"/>
    <w:rsid w:val="00804668"/>
    <w:rsid w:val="00804B4A"/>
    <w:rsid w:val="00804F4F"/>
    <w:rsid w:val="008059F5"/>
    <w:rsid w:val="00805A40"/>
    <w:rsid w:val="00805A82"/>
    <w:rsid w:val="00805BF9"/>
    <w:rsid w:val="00805D43"/>
    <w:rsid w:val="00805EC3"/>
    <w:rsid w:val="00806024"/>
    <w:rsid w:val="008066B4"/>
    <w:rsid w:val="008066DF"/>
    <w:rsid w:val="00806EB1"/>
    <w:rsid w:val="008071E8"/>
    <w:rsid w:val="008073C6"/>
    <w:rsid w:val="008074DE"/>
    <w:rsid w:val="0080793E"/>
    <w:rsid w:val="008102F6"/>
    <w:rsid w:val="00810327"/>
    <w:rsid w:val="00810644"/>
    <w:rsid w:val="00810AE3"/>
    <w:rsid w:val="00810EE4"/>
    <w:rsid w:val="00811D0C"/>
    <w:rsid w:val="00811F76"/>
    <w:rsid w:val="00812ED5"/>
    <w:rsid w:val="00813021"/>
    <w:rsid w:val="00813749"/>
    <w:rsid w:val="00813AF1"/>
    <w:rsid w:val="00813BB9"/>
    <w:rsid w:val="00814720"/>
    <w:rsid w:val="008152C8"/>
    <w:rsid w:val="00815933"/>
    <w:rsid w:val="008160DC"/>
    <w:rsid w:val="00816190"/>
    <w:rsid w:val="0081627A"/>
    <w:rsid w:val="00816666"/>
    <w:rsid w:val="00816AE7"/>
    <w:rsid w:val="00816DB4"/>
    <w:rsid w:val="00816DCC"/>
    <w:rsid w:val="00816E66"/>
    <w:rsid w:val="00817A92"/>
    <w:rsid w:val="00820EA8"/>
    <w:rsid w:val="0082196C"/>
    <w:rsid w:val="00822756"/>
    <w:rsid w:val="00822859"/>
    <w:rsid w:val="008232FE"/>
    <w:rsid w:val="008234FE"/>
    <w:rsid w:val="0082667C"/>
    <w:rsid w:val="00826EC9"/>
    <w:rsid w:val="00827CBF"/>
    <w:rsid w:val="00827FD5"/>
    <w:rsid w:val="00830256"/>
    <w:rsid w:val="00830A26"/>
    <w:rsid w:val="00830C97"/>
    <w:rsid w:val="00830E71"/>
    <w:rsid w:val="00831042"/>
    <w:rsid w:val="00831A3A"/>
    <w:rsid w:val="00831E97"/>
    <w:rsid w:val="00831EC2"/>
    <w:rsid w:val="008324D6"/>
    <w:rsid w:val="00832A33"/>
    <w:rsid w:val="00832DC9"/>
    <w:rsid w:val="008330EA"/>
    <w:rsid w:val="00833634"/>
    <w:rsid w:val="00834B9D"/>
    <w:rsid w:val="00835B67"/>
    <w:rsid w:val="00836292"/>
    <w:rsid w:val="00836F46"/>
    <w:rsid w:val="00841842"/>
    <w:rsid w:val="00841D7E"/>
    <w:rsid w:val="0084292E"/>
    <w:rsid w:val="00842D9B"/>
    <w:rsid w:val="00842FB0"/>
    <w:rsid w:val="00843A32"/>
    <w:rsid w:val="00843B8E"/>
    <w:rsid w:val="00843C29"/>
    <w:rsid w:val="00843E19"/>
    <w:rsid w:val="00845880"/>
    <w:rsid w:val="00846D96"/>
    <w:rsid w:val="00850227"/>
    <w:rsid w:val="008517B4"/>
    <w:rsid w:val="00851EEC"/>
    <w:rsid w:val="00851FE6"/>
    <w:rsid w:val="008520A7"/>
    <w:rsid w:val="0085249E"/>
    <w:rsid w:val="00852B48"/>
    <w:rsid w:val="00853227"/>
    <w:rsid w:val="00853E1A"/>
    <w:rsid w:val="008555CC"/>
    <w:rsid w:val="008564DF"/>
    <w:rsid w:val="00857114"/>
    <w:rsid w:val="00857C6C"/>
    <w:rsid w:val="00860820"/>
    <w:rsid w:val="00860C15"/>
    <w:rsid w:val="00861345"/>
    <w:rsid w:val="00861795"/>
    <w:rsid w:val="0086195D"/>
    <w:rsid w:val="00862E84"/>
    <w:rsid w:val="008634E3"/>
    <w:rsid w:val="008643D3"/>
    <w:rsid w:val="008648C2"/>
    <w:rsid w:val="00864F10"/>
    <w:rsid w:val="008651A5"/>
    <w:rsid w:val="00865FB3"/>
    <w:rsid w:val="0086628F"/>
    <w:rsid w:val="00866B62"/>
    <w:rsid w:val="008671B4"/>
    <w:rsid w:val="00867247"/>
    <w:rsid w:val="00870EF1"/>
    <w:rsid w:val="008711E3"/>
    <w:rsid w:val="00871A2E"/>
    <w:rsid w:val="00871D03"/>
    <w:rsid w:val="008725E6"/>
    <w:rsid w:val="00872BC9"/>
    <w:rsid w:val="008745D9"/>
    <w:rsid w:val="00875280"/>
    <w:rsid w:val="0087606F"/>
    <w:rsid w:val="00876159"/>
    <w:rsid w:val="00876613"/>
    <w:rsid w:val="00876860"/>
    <w:rsid w:val="00876FF8"/>
    <w:rsid w:val="00877E6C"/>
    <w:rsid w:val="00880C6D"/>
    <w:rsid w:val="0088107E"/>
    <w:rsid w:val="00881D91"/>
    <w:rsid w:val="008821F5"/>
    <w:rsid w:val="00883551"/>
    <w:rsid w:val="0088367D"/>
    <w:rsid w:val="00883A82"/>
    <w:rsid w:val="008844D2"/>
    <w:rsid w:val="0088560F"/>
    <w:rsid w:val="0088659F"/>
    <w:rsid w:val="008869B7"/>
    <w:rsid w:val="0088798A"/>
    <w:rsid w:val="0089009B"/>
    <w:rsid w:val="008901DC"/>
    <w:rsid w:val="00890B9B"/>
    <w:rsid w:val="00891AB2"/>
    <w:rsid w:val="008924F3"/>
    <w:rsid w:val="0089281F"/>
    <w:rsid w:val="00892B17"/>
    <w:rsid w:val="008945CC"/>
    <w:rsid w:val="0089470C"/>
    <w:rsid w:val="0089775B"/>
    <w:rsid w:val="008A0171"/>
    <w:rsid w:val="008A03AE"/>
    <w:rsid w:val="008A143C"/>
    <w:rsid w:val="008A193A"/>
    <w:rsid w:val="008A1F29"/>
    <w:rsid w:val="008A240B"/>
    <w:rsid w:val="008A2CA2"/>
    <w:rsid w:val="008A3338"/>
    <w:rsid w:val="008A3E1A"/>
    <w:rsid w:val="008A52A7"/>
    <w:rsid w:val="008A687D"/>
    <w:rsid w:val="008A7531"/>
    <w:rsid w:val="008A754A"/>
    <w:rsid w:val="008B066F"/>
    <w:rsid w:val="008B1EE8"/>
    <w:rsid w:val="008B231E"/>
    <w:rsid w:val="008B2332"/>
    <w:rsid w:val="008B260C"/>
    <w:rsid w:val="008B2E46"/>
    <w:rsid w:val="008B3D40"/>
    <w:rsid w:val="008B407A"/>
    <w:rsid w:val="008B4DAD"/>
    <w:rsid w:val="008B59F3"/>
    <w:rsid w:val="008B5A64"/>
    <w:rsid w:val="008B5C0D"/>
    <w:rsid w:val="008B6AEB"/>
    <w:rsid w:val="008B6F76"/>
    <w:rsid w:val="008B715B"/>
    <w:rsid w:val="008B7337"/>
    <w:rsid w:val="008B75A1"/>
    <w:rsid w:val="008C0384"/>
    <w:rsid w:val="008C0449"/>
    <w:rsid w:val="008C05E4"/>
    <w:rsid w:val="008C0A61"/>
    <w:rsid w:val="008C148E"/>
    <w:rsid w:val="008C2AA2"/>
    <w:rsid w:val="008C3BFB"/>
    <w:rsid w:val="008C3FA6"/>
    <w:rsid w:val="008C49C3"/>
    <w:rsid w:val="008C51BC"/>
    <w:rsid w:val="008C58EA"/>
    <w:rsid w:val="008C5A7B"/>
    <w:rsid w:val="008C5BFE"/>
    <w:rsid w:val="008C5C21"/>
    <w:rsid w:val="008C6122"/>
    <w:rsid w:val="008C64FA"/>
    <w:rsid w:val="008C6587"/>
    <w:rsid w:val="008C6B5F"/>
    <w:rsid w:val="008C7387"/>
    <w:rsid w:val="008C7DCC"/>
    <w:rsid w:val="008D0523"/>
    <w:rsid w:val="008D1412"/>
    <w:rsid w:val="008D1972"/>
    <w:rsid w:val="008D1B40"/>
    <w:rsid w:val="008D1BB6"/>
    <w:rsid w:val="008D1C09"/>
    <w:rsid w:val="008D2990"/>
    <w:rsid w:val="008D2F72"/>
    <w:rsid w:val="008D383C"/>
    <w:rsid w:val="008D3F7F"/>
    <w:rsid w:val="008D413F"/>
    <w:rsid w:val="008D49E7"/>
    <w:rsid w:val="008D551E"/>
    <w:rsid w:val="008D55C8"/>
    <w:rsid w:val="008D630A"/>
    <w:rsid w:val="008D6A34"/>
    <w:rsid w:val="008D6DAF"/>
    <w:rsid w:val="008D6F8C"/>
    <w:rsid w:val="008D792B"/>
    <w:rsid w:val="008D7DCF"/>
    <w:rsid w:val="008E02BE"/>
    <w:rsid w:val="008E11BD"/>
    <w:rsid w:val="008E15D2"/>
    <w:rsid w:val="008E168F"/>
    <w:rsid w:val="008E1D23"/>
    <w:rsid w:val="008E29BF"/>
    <w:rsid w:val="008E2C8F"/>
    <w:rsid w:val="008E3032"/>
    <w:rsid w:val="008E3489"/>
    <w:rsid w:val="008E45E9"/>
    <w:rsid w:val="008E478B"/>
    <w:rsid w:val="008E56D0"/>
    <w:rsid w:val="008E5D89"/>
    <w:rsid w:val="008E5DE0"/>
    <w:rsid w:val="008E6736"/>
    <w:rsid w:val="008E7133"/>
    <w:rsid w:val="008E77A6"/>
    <w:rsid w:val="008E7C8E"/>
    <w:rsid w:val="008F0049"/>
    <w:rsid w:val="008F110E"/>
    <w:rsid w:val="008F1371"/>
    <w:rsid w:val="008F1A48"/>
    <w:rsid w:val="008F31C6"/>
    <w:rsid w:val="008F3E7B"/>
    <w:rsid w:val="008F427F"/>
    <w:rsid w:val="008F4989"/>
    <w:rsid w:val="008F4D47"/>
    <w:rsid w:val="008F5233"/>
    <w:rsid w:val="008F5635"/>
    <w:rsid w:val="008F5742"/>
    <w:rsid w:val="008F5E6B"/>
    <w:rsid w:val="008F66A9"/>
    <w:rsid w:val="009007A2"/>
    <w:rsid w:val="00900C56"/>
    <w:rsid w:val="00901EAF"/>
    <w:rsid w:val="009025D0"/>
    <w:rsid w:val="009035AA"/>
    <w:rsid w:val="00903D55"/>
    <w:rsid w:val="00903E59"/>
    <w:rsid w:val="00903F83"/>
    <w:rsid w:val="009041BE"/>
    <w:rsid w:val="00905F16"/>
    <w:rsid w:val="009100CD"/>
    <w:rsid w:val="00910B04"/>
    <w:rsid w:val="00910C0E"/>
    <w:rsid w:val="009115CD"/>
    <w:rsid w:val="009128B1"/>
    <w:rsid w:val="00913204"/>
    <w:rsid w:val="0091450C"/>
    <w:rsid w:val="00914611"/>
    <w:rsid w:val="00914DB3"/>
    <w:rsid w:val="0091575D"/>
    <w:rsid w:val="009161EA"/>
    <w:rsid w:val="00916A6C"/>
    <w:rsid w:val="0091720B"/>
    <w:rsid w:val="00917B38"/>
    <w:rsid w:val="00920389"/>
    <w:rsid w:val="00920C35"/>
    <w:rsid w:val="009214C6"/>
    <w:rsid w:val="00921AA0"/>
    <w:rsid w:val="009220C9"/>
    <w:rsid w:val="009220DD"/>
    <w:rsid w:val="00923CBD"/>
    <w:rsid w:val="00925F91"/>
    <w:rsid w:val="009268AA"/>
    <w:rsid w:val="009268D2"/>
    <w:rsid w:val="00926A87"/>
    <w:rsid w:val="00926D03"/>
    <w:rsid w:val="00926E89"/>
    <w:rsid w:val="00926EF8"/>
    <w:rsid w:val="00927825"/>
    <w:rsid w:val="0092786C"/>
    <w:rsid w:val="00927B30"/>
    <w:rsid w:val="00930048"/>
    <w:rsid w:val="00930D5C"/>
    <w:rsid w:val="00931057"/>
    <w:rsid w:val="009319A9"/>
    <w:rsid w:val="0093221B"/>
    <w:rsid w:val="009328DA"/>
    <w:rsid w:val="00932D19"/>
    <w:rsid w:val="00933007"/>
    <w:rsid w:val="00935209"/>
    <w:rsid w:val="00936B4F"/>
    <w:rsid w:val="00937359"/>
    <w:rsid w:val="009379DC"/>
    <w:rsid w:val="00940307"/>
    <w:rsid w:val="00940375"/>
    <w:rsid w:val="009407D5"/>
    <w:rsid w:val="009407F1"/>
    <w:rsid w:val="00941D40"/>
    <w:rsid w:val="00942F41"/>
    <w:rsid w:val="009430A7"/>
    <w:rsid w:val="0094335B"/>
    <w:rsid w:val="00943BFD"/>
    <w:rsid w:val="0094437B"/>
    <w:rsid w:val="0094453C"/>
    <w:rsid w:val="00944BDB"/>
    <w:rsid w:val="00944CAF"/>
    <w:rsid w:val="00945282"/>
    <w:rsid w:val="00945BB0"/>
    <w:rsid w:val="0094634C"/>
    <w:rsid w:val="009464DB"/>
    <w:rsid w:val="0094651E"/>
    <w:rsid w:val="009469FE"/>
    <w:rsid w:val="00946B55"/>
    <w:rsid w:val="009504CB"/>
    <w:rsid w:val="00950B4F"/>
    <w:rsid w:val="00950D85"/>
    <w:rsid w:val="00951343"/>
    <w:rsid w:val="009513D6"/>
    <w:rsid w:val="00951A67"/>
    <w:rsid w:val="00951C05"/>
    <w:rsid w:val="00951F0C"/>
    <w:rsid w:val="009529DB"/>
    <w:rsid w:val="00953ED9"/>
    <w:rsid w:val="00953F7D"/>
    <w:rsid w:val="0095419F"/>
    <w:rsid w:val="00954751"/>
    <w:rsid w:val="00954910"/>
    <w:rsid w:val="0095516F"/>
    <w:rsid w:val="00955A97"/>
    <w:rsid w:val="00956625"/>
    <w:rsid w:val="00957E04"/>
    <w:rsid w:val="0096073B"/>
    <w:rsid w:val="00960B86"/>
    <w:rsid w:val="00960F25"/>
    <w:rsid w:val="00961031"/>
    <w:rsid w:val="00961141"/>
    <w:rsid w:val="009611BA"/>
    <w:rsid w:val="00961FC5"/>
    <w:rsid w:val="0096252C"/>
    <w:rsid w:val="00962C75"/>
    <w:rsid w:val="00962D65"/>
    <w:rsid w:val="00962EB5"/>
    <w:rsid w:val="0096319F"/>
    <w:rsid w:val="009635CB"/>
    <w:rsid w:val="009639F0"/>
    <w:rsid w:val="00963A46"/>
    <w:rsid w:val="00963B00"/>
    <w:rsid w:val="00963B81"/>
    <w:rsid w:val="00963D8B"/>
    <w:rsid w:val="00963F2B"/>
    <w:rsid w:val="00965DB2"/>
    <w:rsid w:val="00966AF8"/>
    <w:rsid w:val="00966C4E"/>
    <w:rsid w:val="00966C6B"/>
    <w:rsid w:val="009679C2"/>
    <w:rsid w:val="00970407"/>
    <w:rsid w:val="00970624"/>
    <w:rsid w:val="0097071A"/>
    <w:rsid w:val="009709CE"/>
    <w:rsid w:val="00970A07"/>
    <w:rsid w:val="00970A09"/>
    <w:rsid w:val="00970C5D"/>
    <w:rsid w:val="00971B08"/>
    <w:rsid w:val="00971DFD"/>
    <w:rsid w:val="00971F09"/>
    <w:rsid w:val="00971FEF"/>
    <w:rsid w:val="00972487"/>
    <w:rsid w:val="009737D1"/>
    <w:rsid w:val="00973928"/>
    <w:rsid w:val="00973B5A"/>
    <w:rsid w:val="00974578"/>
    <w:rsid w:val="00974BF2"/>
    <w:rsid w:val="0097502C"/>
    <w:rsid w:val="00975AFF"/>
    <w:rsid w:val="00975F63"/>
    <w:rsid w:val="00976765"/>
    <w:rsid w:val="00976DB4"/>
    <w:rsid w:val="00977B2C"/>
    <w:rsid w:val="00977B42"/>
    <w:rsid w:val="00980073"/>
    <w:rsid w:val="0098073A"/>
    <w:rsid w:val="00980F29"/>
    <w:rsid w:val="00981247"/>
    <w:rsid w:val="0098212B"/>
    <w:rsid w:val="00982D22"/>
    <w:rsid w:val="00982ED0"/>
    <w:rsid w:val="00983EEC"/>
    <w:rsid w:val="009848BF"/>
    <w:rsid w:val="00985317"/>
    <w:rsid w:val="00985772"/>
    <w:rsid w:val="009865BF"/>
    <w:rsid w:val="00986AD3"/>
    <w:rsid w:val="00986F93"/>
    <w:rsid w:val="009871B8"/>
    <w:rsid w:val="009904E4"/>
    <w:rsid w:val="00991273"/>
    <w:rsid w:val="00991340"/>
    <w:rsid w:val="0099143F"/>
    <w:rsid w:val="00991569"/>
    <w:rsid w:val="00991745"/>
    <w:rsid w:val="00991EBB"/>
    <w:rsid w:val="009921CB"/>
    <w:rsid w:val="00992A67"/>
    <w:rsid w:val="0099330A"/>
    <w:rsid w:val="00993423"/>
    <w:rsid w:val="009935C2"/>
    <w:rsid w:val="00993A8C"/>
    <w:rsid w:val="00994EE0"/>
    <w:rsid w:val="00995434"/>
    <w:rsid w:val="009957CC"/>
    <w:rsid w:val="00995817"/>
    <w:rsid w:val="009961B5"/>
    <w:rsid w:val="00997B10"/>
    <w:rsid w:val="00997F2E"/>
    <w:rsid w:val="009A1E99"/>
    <w:rsid w:val="009A2B8C"/>
    <w:rsid w:val="009A2F34"/>
    <w:rsid w:val="009A3ED5"/>
    <w:rsid w:val="009A3FB2"/>
    <w:rsid w:val="009A42AF"/>
    <w:rsid w:val="009A4E35"/>
    <w:rsid w:val="009A4F1D"/>
    <w:rsid w:val="009A6683"/>
    <w:rsid w:val="009A71BF"/>
    <w:rsid w:val="009B0E87"/>
    <w:rsid w:val="009B1022"/>
    <w:rsid w:val="009B11B3"/>
    <w:rsid w:val="009B13D0"/>
    <w:rsid w:val="009B1AB0"/>
    <w:rsid w:val="009B20BE"/>
    <w:rsid w:val="009B21CC"/>
    <w:rsid w:val="009B2219"/>
    <w:rsid w:val="009B39C0"/>
    <w:rsid w:val="009B3E06"/>
    <w:rsid w:val="009B49B3"/>
    <w:rsid w:val="009B5961"/>
    <w:rsid w:val="009B5EFF"/>
    <w:rsid w:val="009B60CD"/>
    <w:rsid w:val="009B6662"/>
    <w:rsid w:val="009B698F"/>
    <w:rsid w:val="009C093B"/>
    <w:rsid w:val="009C0FCC"/>
    <w:rsid w:val="009C146A"/>
    <w:rsid w:val="009C1670"/>
    <w:rsid w:val="009C2A81"/>
    <w:rsid w:val="009C2B9D"/>
    <w:rsid w:val="009C38D1"/>
    <w:rsid w:val="009C4C45"/>
    <w:rsid w:val="009C4CD1"/>
    <w:rsid w:val="009C7751"/>
    <w:rsid w:val="009D3831"/>
    <w:rsid w:val="009D383A"/>
    <w:rsid w:val="009D470D"/>
    <w:rsid w:val="009D49DA"/>
    <w:rsid w:val="009D5666"/>
    <w:rsid w:val="009D585E"/>
    <w:rsid w:val="009D58FE"/>
    <w:rsid w:val="009D5A3F"/>
    <w:rsid w:val="009D5AB0"/>
    <w:rsid w:val="009D5FAB"/>
    <w:rsid w:val="009D67B6"/>
    <w:rsid w:val="009D67F7"/>
    <w:rsid w:val="009D692E"/>
    <w:rsid w:val="009D6A4E"/>
    <w:rsid w:val="009D7972"/>
    <w:rsid w:val="009D7F2C"/>
    <w:rsid w:val="009E0128"/>
    <w:rsid w:val="009E030E"/>
    <w:rsid w:val="009E05EA"/>
    <w:rsid w:val="009E095E"/>
    <w:rsid w:val="009E1583"/>
    <w:rsid w:val="009E2812"/>
    <w:rsid w:val="009E4065"/>
    <w:rsid w:val="009E426D"/>
    <w:rsid w:val="009E4BA1"/>
    <w:rsid w:val="009E4E76"/>
    <w:rsid w:val="009E5A1E"/>
    <w:rsid w:val="009E5A6B"/>
    <w:rsid w:val="009E617A"/>
    <w:rsid w:val="009E61DD"/>
    <w:rsid w:val="009E6C2A"/>
    <w:rsid w:val="009E6F35"/>
    <w:rsid w:val="009E7328"/>
    <w:rsid w:val="009E7478"/>
    <w:rsid w:val="009E7C4F"/>
    <w:rsid w:val="009F018F"/>
    <w:rsid w:val="009F09AB"/>
    <w:rsid w:val="009F0D78"/>
    <w:rsid w:val="009F1036"/>
    <w:rsid w:val="009F238A"/>
    <w:rsid w:val="009F2F9E"/>
    <w:rsid w:val="009F3464"/>
    <w:rsid w:val="009F47D9"/>
    <w:rsid w:val="009F4C20"/>
    <w:rsid w:val="009F4D54"/>
    <w:rsid w:val="009F677C"/>
    <w:rsid w:val="009F6C1B"/>
    <w:rsid w:val="009F6D19"/>
    <w:rsid w:val="009F6E6D"/>
    <w:rsid w:val="009F717D"/>
    <w:rsid w:val="00A007DE"/>
    <w:rsid w:val="00A00C20"/>
    <w:rsid w:val="00A019F0"/>
    <w:rsid w:val="00A01C51"/>
    <w:rsid w:val="00A03711"/>
    <w:rsid w:val="00A04781"/>
    <w:rsid w:val="00A04F77"/>
    <w:rsid w:val="00A05EA7"/>
    <w:rsid w:val="00A06040"/>
    <w:rsid w:val="00A06AC8"/>
    <w:rsid w:val="00A071DB"/>
    <w:rsid w:val="00A07B08"/>
    <w:rsid w:val="00A105BE"/>
    <w:rsid w:val="00A10A13"/>
    <w:rsid w:val="00A111BA"/>
    <w:rsid w:val="00A11F08"/>
    <w:rsid w:val="00A121A0"/>
    <w:rsid w:val="00A12601"/>
    <w:rsid w:val="00A12B74"/>
    <w:rsid w:val="00A12EC7"/>
    <w:rsid w:val="00A1316B"/>
    <w:rsid w:val="00A146D5"/>
    <w:rsid w:val="00A147FC"/>
    <w:rsid w:val="00A14B04"/>
    <w:rsid w:val="00A14C80"/>
    <w:rsid w:val="00A15BF3"/>
    <w:rsid w:val="00A1650A"/>
    <w:rsid w:val="00A165B9"/>
    <w:rsid w:val="00A166B0"/>
    <w:rsid w:val="00A173CF"/>
    <w:rsid w:val="00A17454"/>
    <w:rsid w:val="00A17CBB"/>
    <w:rsid w:val="00A20080"/>
    <w:rsid w:val="00A20086"/>
    <w:rsid w:val="00A208E6"/>
    <w:rsid w:val="00A209C9"/>
    <w:rsid w:val="00A21FA6"/>
    <w:rsid w:val="00A2291C"/>
    <w:rsid w:val="00A23B77"/>
    <w:rsid w:val="00A23D39"/>
    <w:rsid w:val="00A246F1"/>
    <w:rsid w:val="00A24AD3"/>
    <w:rsid w:val="00A24F14"/>
    <w:rsid w:val="00A2575F"/>
    <w:rsid w:val="00A267E8"/>
    <w:rsid w:val="00A303AC"/>
    <w:rsid w:val="00A30D3F"/>
    <w:rsid w:val="00A3149C"/>
    <w:rsid w:val="00A31BBD"/>
    <w:rsid w:val="00A32600"/>
    <w:rsid w:val="00A32661"/>
    <w:rsid w:val="00A3447F"/>
    <w:rsid w:val="00A34658"/>
    <w:rsid w:val="00A3637C"/>
    <w:rsid w:val="00A3734F"/>
    <w:rsid w:val="00A37541"/>
    <w:rsid w:val="00A379AA"/>
    <w:rsid w:val="00A4090F"/>
    <w:rsid w:val="00A4141D"/>
    <w:rsid w:val="00A41551"/>
    <w:rsid w:val="00A41633"/>
    <w:rsid w:val="00A426BF"/>
    <w:rsid w:val="00A429A8"/>
    <w:rsid w:val="00A4308B"/>
    <w:rsid w:val="00A43572"/>
    <w:rsid w:val="00A438D6"/>
    <w:rsid w:val="00A43965"/>
    <w:rsid w:val="00A440E9"/>
    <w:rsid w:val="00A45E86"/>
    <w:rsid w:val="00A4649B"/>
    <w:rsid w:val="00A4687E"/>
    <w:rsid w:val="00A46DCB"/>
    <w:rsid w:val="00A46EDB"/>
    <w:rsid w:val="00A47182"/>
    <w:rsid w:val="00A47264"/>
    <w:rsid w:val="00A47DB7"/>
    <w:rsid w:val="00A50BD6"/>
    <w:rsid w:val="00A50E8D"/>
    <w:rsid w:val="00A5222C"/>
    <w:rsid w:val="00A52A98"/>
    <w:rsid w:val="00A52D46"/>
    <w:rsid w:val="00A52E5B"/>
    <w:rsid w:val="00A53A13"/>
    <w:rsid w:val="00A53C27"/>
    <w:rsid w:val="00A53E80"/>
    <w:rsid w:val="00A54838"/>
    <w:rsid w:val="00A557F5"/>
    <w:rsid w:val="00A55E86"/>
    <w:rsid w:val="00A56140"/>
    <w:rsid w:val="00A5621F"/>
    <w:rsid w:val="00A56A4D"/>
    <w:rsid w:val="00A56B07"/>
    <w:rsid w:val="00A570BC"/>
    <w:rsid w:val="00A57604"/>
    <w:rsid w:val="00A57D59"/>
    <w:rsid w:val="00A6021D"/>
    <w:rsid w:val="00A6107C"/>
    <w:rsid w:val="00A61235"/>
    <w:rsid w:val="00A61649"/>
    <w:rsid w:val="00A61CE1"/>
    <w:rsid w:val="00A61FEC"/>
    <w:rsid w:val="00A62497"/>
    <w:rsid w:val="00A62717"/>
    <w:rsid w:val="00A62E35"/>
    <w:rsid w:val="00A63491"/>
    <w:rsid w:val="00A6482B"/>
    <w:rsid w:val="00A64984"/>
    <w:rsid w:val="00A64AAA"/>
    <w:rsid w:val="00A64DCE"/>
    <w:rsid w:val="00A651FC"/>
    <w:rsid w:val="00A657F8"/>
    <w:rsid w:val="00A65ACE"/>
    <w:rsid w:val="00A667AF"/>
    <w:rsid w:val="00A66AE9"/>
    <w:rsid w:val="00A66C58"/>
    <w:rsid w:val="00A671E9"/>
    <w:rsid w:val="00A673A4"/>
    <w:rsid w:val="00A675EF"/>
    <w:rsid w:val="00A67E14"/>
    <w:rsid w:val="00A70397"/>
    <w:rsid w:val="00A70E74"/>
    <w:rsid w:val="00A71FE3"/>
    <w:rsid w:val="00A727F9"/>
    <w:rsid w:val="00A72ABD"/>
    <w:rsid w:val="00A72D16"/>
    <w:rsid w:val="00A73167"/>
    <w:rsid w:val="00A73E28"/>
    <w:rsid w:val="00A744ED"/>
    <w:rsid w:val="00A75645"/>
    <w:rsid w:val="00A75CE4"/>
    <w:rsid w:val="00A75D6E"/>
    <w:rsid w:val="00A76A4F"/>
    <w:rsid w:val="00A76BF0"/>
    <w:rsid w:val="00A76FA5"/>
    <w:rsid w:val="00A7788E"/>
    <w:rsid w:val="00A806B1"/>
    <w:rsid w:val="00A807F0"/>
    <w:rsid w:val="00A825C3"/>
    <w:rsid w:val="00A8284B"/>
    <w:rsid w:val="00A82E16"/>
    <w:rsid w:val="00A82F00"/>
    <w:rsid w:val="00A838CC"/>
    <w:rsid w:val="00A843CC"/>
    <w:rsid w:val="00A84FF1"/>
    <w:rsid w:val="00A8568D"/>
    <w:rsid w:val="00A863C7"/>
    <w:rsid w:val="00A873B6"/>
    <w:rsid w:val="00A8784A"/>
    <w:rsid w:val="00A87E50"/>
    <w:rsid w:val="00A90780"/>
    <w:rsid w:val="00A908B2"/>
    <w:rsid w:val="00A90B55"/>
    <w:rsid w:val="00A90B59"/>
    <w:rsid w:val="00A91090"/>
    <w:rsid w:val="00A912B5"/>
    <w:rsid w:val="00A9283A"/>
    <w:rsid w:val="00A92D72"/>
    <w:rsid w:val="00A93242"/>
    <w:rsid w:val="00A93ABD"/>
    <w:rsid w:val="00A93EF2"/>
    <w:rsid w:val="00A9478C"/>
    <w:rsid w:val="00A960C4"/>
    <w:rsid w:val="00A969B3"/>
    <w:rsid w:val="00A97754"/>
    <w:rsid w:val="00AA05F4"/>
    <w:rsid w:val="00AA0C1E"/>
    <w:rsid w:val="00AA0C7A"/>
    <w:rsid w:val="00AA127C"/>
    <w:rsid w:val="00AA2252"/>
    <w:rsid w:val="00AA2598"/>
    <w:rsid w:val="00AA285D"/>
    <w:rsid w:val="00AA2E4F"/>
    <w:rsid w:val="00AA37D1"/>
    <w:rsid w:val="00AA3D81"/>
    <w:rsid w:val="00AA47B7"/>
    <w:rsid w:val="00AA57AF"/>
    <w:rsid w:val="00AA6E09"/>
    <w:rsid w:val="00AA78C1"/>
    <w:rsid w:val="00AB02B2"/>
    <w:rsid w:val="00AB12E4"/>
    <w:rsid w:val="00AB380D"/>
    <w:rsid w:val="00AB47F8"/>
    <w:rsid w:val="00AB4A92"/>
    <w:rsid w:val="00AB4C37"/>
    <w:rsid w:val="00AB5215"/>
    <w:rsid w:val="00AB5DBA"/>
    <w:rsid w:val="00AB61FE"/>
    <w:rsid w:val="00AB6CAA"/>
    <w:rsid w:val="00AB6E35"/>
    <w:rsid w:val="00AB71DA"/>
    <w:rsid w:val="00AB71E1"/>
    <w:rsid w:val="00AB75E2"/>
    <w:rsid w:val="00AC0F2C"/>
    <w:rsid w:val="00AC1145"/>
    <w:rsid w:val="00AC154D"/>
    <w:rsid w:val="00AC1BDB"/>
    <w:rsid w:val="00AC1C3C"/>
    <w:rsid w:val="00AC2BBB"/>
    <w:rsid w:val="00AC2DEF"/>
    <w:rsid w:val="00AC3484"/>
    <w:rsid w:val="00AC3783"/>
    <w:rsid w:val="00AC40CF"/>
    <w:rsid w:val="00AC4213"/>
    <w:rsid w:val="00AC4441"/>
    <w:rsid w:val="00AC490C"/>
    <w:rsid w:val="00AC4B51"/>
    <w:rsid w:val="00AC4CB4"/>
    <w:rsid w:val="00AC58E7"/>
    <w:rsid w:val="00AD020F"/>
    <w:rsid w:val="00AD0676"/>
    <w:rsid w:val="00AD10CF"/>
    <w:rsid w:val="00AD1B75"/>
    <w:rsid w:val="00AD1D59"/>
    <w:rsid w:val="00AD2CD4"/>
    <w:rsid w:val="00AD2F73"/>
    <w:rsid w:val="00AD40A6"/>
    <w:rsid w:val="00AD4AEB"/>
    <w:rsid w:val="00AD4B14"/>
    <w:rsid w:val="00AD59CF"/>
    <w:rsid w:val="00AD5DF7"/>
    <w:rsid w:val="00AD62B1"/>
    <w:rsid w:val="00AD6C69"/>
    <w:rsid w:val="00AD7738"/>
    <w:rsid w:val="00AD77E6"/>
    <w:rsid w:val="00AD7D34"/>
    <w:rsid w:val="00AE0043"/>
    <w:rsid w:val="00AE06B3"/>
    <w:rsid w:val="00AE07B7"/>
    <w:rsid w:val="00AE0996"/>
    <w:rsid w:val="00AE0DC1"/>
    <w:rsid w:val="00AE1FED"/>
    <w:rsid w:val="00AE27F4"/>
    <w:rsid w:val="00AE4225"/>
    <w:rsid w:val="00AE46D9"/>
    <w:rsid w:val="00AE4A4E"/>
    <w:rsid w:val="00AE5146"/>
    <w:rsid w:val="00AE519E"/>
    <w:rsid w:val="00AE5209"/>
    <w:rsid w:val="00AE530E"/>
    <w:rsid w:val="00AE54B3"/>
    <w:rsid w:val="00AE5516"/>
    <w:rsid w:val="00AE5553"/>
    <w:rsid w:val="00AE66B8"/>
    <w:rsid w:val="00AF1769"/>
    <w:rsid w:val="00AF21D4"/>
    <w:rsid w:val="00AF241D"/>
    <w:rsid w:val="00AF25C7"/>
    <w:rsid w:val="00AF298B"/>
    <w:rsid w:val="00AF3663"/>
    <w:rsid w:val="00AF3EB8"/>
    <w:rsid w:val="00AF4EDE"/>
    <w:rsid w:val="00AF6288"/>
    <w:rsid w:val="00AF6834"/>
    <w:rsid w:val="00AF6878"/>
    <w:rsid w:val="00AF6C81"/>
    <w:rsid w:val="00AF6DBC"/>
    <w:rsid w:val="00AF73FD"/>
    <w:rsid w:val="00B00511"/>
    <w:rsid w:val="00B0274B"/>
    <w:rsid w:val="00B03487"/>
    <w:rsid w:val="00B055DB"/>
    <w:rsid w:val="00B059F6"/>
    <w:rsid w:val="00B06CAD"/>
    <w:rsid w:val="00B06D99"/>
    <w:rsid w:val="00B07862"/>
    <w:rsid w:val="00B07A1C"/>
    <w:rsid w:val="00B07A86"/>
    <w:rsid w:val="00B1046A"/>
    <w:rsid w:val="00B10C53"/>
    <w:rsid w:val="00B10DA6"/>
    <w:rsid w:val="00B114EC"/>
    <w:rsid w:val="00B118C4"/>
    <w:rsid w:val="00B124EC"/>
    <w:rsid w:val="00B1254D"/>
    <w:rsid w:val="00B12603"/>
    <w:rsid w:val="00B12748"/>
    <w:rsid w:val="00B12899"/>
    <w:rsid w:val="00B12AFD"/>
    <w:rsid w:val="00B12FDD"/>
    <w:rsid w:val="00B13BD1"/>
    <w:rsid w:val="00B1435F"/>
    <w:rsid w:val="00B1487A"/>
    <w:rsid w:val="00B152B3"/>
    <w:rsid w:val="00B16694"/>
    <w:rsid w:val="00B166AE"/>
    <w:rsid w:val="00B16C7C"/>
    <w:rsid w:val="00B17085"/>
    <w:rsid w:val="00B17271"/>
    <w:rsid w:val="00B173F3"/>
    <w:rsid w:val="00B17DB6"/>
    <w:rsid w:val="00B17E75"/>
    <w:rsid w:val="00B203FB"/>
    <w:rsid w:val="00B20706"/>
    <w:rsid w:val="00B22D29"/>
    <w:rsid w:val="00B2337C"/>
    <w:rsid w:val="00B23FB8"/>
    <w:rsid w:val="00B258E4"/>
    <w:rsid w:val="00B25ACF"/>
    <w:rsid w:val="00B26906"/>
    <w:rsid w:val="00B26B47"/>
    <w:rsid w:val="00B27277"/>
    <w:rsid w:val="00B274CF"/>
    <w:rsid w:val="00B278AE"/>
    <w:rsid w:val="00B30F93"/>
    <w:rsid w:val="00B32FA3"/>
    <w:rsid w:val="00B3379D"/>
    <w:rsid w:val="00B33AC8"/>
    <w:rsid w:val="00B343C0"/>
    <w:rsid w:val="00B34959"/>
    <w:rsid w:val="00B358CB"/>
    <w:rsid w:val="00B371E9"/>
    <w:rsid w:val="00B40378"/>
    <w:rsid w:val="00B407B9"/>
    <w:rsid w:val="00B4089E"/>
    <w:rsid w:val="00B413A0"/>
    <w:rsid w:val="00B416BC"/>
    <w:rsid w:val="00B4224A"/>
    <w:rsid w:val="00B4300F"/>
    <w:rsid w:val="00B437A5"/>
    <w:rsid w:val="00B4404B"/>
    <w:rsid w:val="00B44254"/>
    <w:rsid w:val="00B4428B"/>
    <w:rsid w:val="00B45B4B"/>
    <w:rsid w:val="00B45DC2"/>
    <w:rsid w:val="00B46177"/>
    <w:rsid w:val="00B4657E"/>
    <w:rsid w:val="00B46B65"/>
    <w:rsid w:val="00B470A6"/>
    <w:rsid w:val="00B47779"/>
    <w:rsid w:val="00B515B4"/>
    <w:rsid w:val="00B51799"/>
    <w:rsid w:val="00B518DE"/>
    <w:rsid w:val="00B51FAA"/>
    <w:rsid w:val="00B528F3"/>
    <w:rsid w:val="00B52DC6"/>
    <w:rsid w:val="00B5301D"/>
    <w:rsid w:val="00B53682"/>
    <w:rsid w:val="00B53999"/>
    <w:rsid w:val="00B53C2A"/>
    <w:rsid w:val="00B542E2"/>
    <w:rsid w:val="00B54667"/>
    <w:rsid w:val="00B560E1"/>
    <w:rsid w:val="00B561C0"/>
    <w:rsid w:val="00B56632"/>
    <w:rsid w:val="00B566A3"/>
    <w:rsid w:val="00B56A5B"/>
    <w:rsid w:val="00B56FA8"/>
    <w:rsid w:val="00B57102"/>
    <w:rsid w:val="00B576D1"/>
    <w:rsid w:val="00B57888"/>
    <w:rsid w:val="00B601AA"/>
    <w:rsid w:val="00B602DA"/>
    <w:rsid w:val="00B619F0"/>
    <w:rsid w:val="00B61DEE"/>
    <w:rsid w:val="00B63347"/>
    <w:rsid w:val="00B633A1"/>
    <w:rsid w:val="00B634BC"/>
    <w:rsid w:val="00B63F47"/>
    <w:rsid w:val="00B64EC2"/>
    <w:rsid w:val="00B65152"/>
    <w:rsid w:val="00B65C67"/>
    <w:rsid w:val="00B65D0C"/>
    <w:rsid w:val="00B65F38"/>
    <w:rsid w:val="00B6615A"/>
    <w:rsid w:val="00B6686F"/>
    <w:rsid w:val="00B67CBB"/>
    <w:rsid w:val="00B67E83"/>
    <w:rsid w:val="00B702C5"/>
    <w:rsid w:val="00B7181E"/>
    <w:rsid w:val="00B727F8"/>
    <w:rsid w:val="00B729CF"/>
    <w:rsid w:val="00B72B7A"/>
    <w:rsid w:val="00B72DA0"/>
    <w:rsid w:val="00B73551"/>
    <w:rsid w:val="00B73B9F"/>
    <w:rsid w:val="00B74342"/>
    <w:rsid w:val="00B74812"/>
    <w:rsid w:val="00B74A40"/>
    <w:rsid w:val="00B754B4"/>
    <w:rsid w:val="00B75893"/>
    <w:rsid w:val="00B75D78"/>
    <w:rsid w:val="00B76057"/>
    <w:rsid w:val="00B76251"/>
    <w:rsid w:val="00B769EA"/>
    <w:rsid w:val="00B771D7"/>
    <w:rsid w:val="00B7736A"/>
    <w:rsid w:val="00B77732"/>
    <w:rsid w:val="00B8072C"/>
    <w:rsid w:val="00B8090C"/>
    <w:rsid w:val="00B818F0"/>
    <w:rsid w:val="00B82537"/>
    <w:rsid w:val="00B82670"/>
    <w:rsid w:val="00B83B4D"/>
    <w:rsid w:val="00B85018"/>
    <w:rsid w:val="00B85117"/>
    <w:rsid w:val="00B856AA"/>
    <w:rsid w:val="00B859CA"/>
    <w:rsid w:val="00B86AE6"/>
    <w:rsid w:val="00B86BA6"/>
    <w:rsid w:val="00B870DC"/>
    <w:rsid w:val="00B87C6C"/>
    <w:rsid w:val="00B90298"/>
    <w:rsid w:val="00B9038D"/>
    <w:rsid w:val="00B907A9"/>
    <w:rsid w:val="00B909C6"/>
    <w:rsid w:val="00B90D2F"/>
    <w:rsid w:val="00B93F2E"/>
    <w:rsid w:val="00B94141"/>
    <w:rsid w:val="00B95132"/>
    <w:rsid w:val="00B9568B"/>
    <w:rsid w:val="00B95753"/>
    <w:rsid w:val="00B9575D"/>
    <w:rsid w:val="00B95B9F"/>
    <w:rsid w:val="00B96999"/>
    <w:rsid w:val="00B96C63"/>
    <w:rsid w:val="00B97A85"/>
    <w:rsid w:val="00BA0043"/>
    <w:rsid w:val="00BA00A5"/>
    <w:rsid w:val="00BA046A"/>
    <w:rsid w:val="00BA06BD"/>
    <w:rsid w:val="00BA0D37"/>
    <w:rsid w:val="00BA0D53"/>
    <w:rsid w:val="00BA166F"/>
    <w:rsid w:val="00BA1A56"/>
    <w:rsid w:val="00BA1A8E"/>
    <w:rsid w:val="00BA3398"/>
    <w:rsid w:val="00BA44BC"/>
    <w:rsid w:val="00BA46E1"/>
    <w:rsid w:val="00BA4A50"/>
    <w:rsid w:val="00BA5020"/>
    <w:rsid w:val="00BA50C6"/>
    <w:rsid w:val="00BA52CB"/>
    <w:rsid w:val="00BA566A"/>
    <w:rsid w:val="00BA5861"/>
    <w:rsid w:val="00BA5953"/>
    <w:rsid w:val="00BA5F0A"/>
    <w:rsid w:val="00BA681D"/>
    <w:rsid w:val="00BA6DEB"/>
    <w:rsid w:val="00BA6F29"/>
    <w:rsid w:val="00BA77FF"/>
    <w:rsid w:val="00BB0F2B"/>
    <w:rsid w:val="00BB106C"/>
    <w:rsid w:val="00BB1F31"/>
    <w:rsid w:val="00BB1F85"/>
    <w:rsid w:val="00BB2179"/>
    <w:rsid w:val="00BB2287"/>
    <w:rsid w:val="00BB28D4"/>
    <w:rsid w:val="00BB304C"/>
    <w:rsid w:val="00BB3F9B"/>
    <w:rsid w:val="00BB45A0"/>
    <w:rsid w:val="00BB4CB6"/>
    <w:rsid w:val="00BB5629"/>
    <w:rsid w:val="00BB5F95"/>
    <w:rsid w:val="00BB609F"/>
    <w:rsid w:val="00BB78CB"/>
    <w:rsid w:val="00BB7A5F"/>
    <w:rsid w:val="00BC0322"/>
    <w:rsid w:val="00BC0426"/>
    <w:rsid w:val="00BC0D6C"/>
    <w:rsid w:val="00BC2F22"/>
    <w:rsid w:val="00BC4547"/>
    <w:rsid w:val="00BC53F0"/>
    <w:rsid w:val="00BC56D9"/>
    <w:rsid w:val="00BC61B9"/>
    <w:rsid w:val="00BC61F5"/>
    <w:rsid w:val="00BC67F2"/>
    <w:rsid w:val="00BC67F4"/>
    <w:rsid w:val="00BC6D98"/>
    <w:rsid w:val="00BC72FD"/>
    <w:rsid w:val="00BC7BFC"/>
    <w:rsid w:val="00BD0456"/>
    <w:rsid w:val="00BD0492"/>
    <w:rsid w:val="00BD05C9"/>
    <w:rsid w:val="00BD0646"/>
    <w:rsid w:val="00BD0932"/>
    <w:rsid w:val="00BD14A8"/>
    <w:rsid w:val="00BD1B42"/>
    <w:rsid w:val="00BD1E6E"/>
    <w:rsid w:val="00BD1F83"/>
    <w:rsid w:val="00BD3206"/>
    <w:rsid w:val="00BD3573"/>
    <w:rsid w:val="00BD37B0"/>
    <w:rsid w:val="00BD37C6"/>
    <w:rsid w:val="00BD40F1"/>
    <w:rsid w:val="00BD43A7"/>
    <w:rsid w:val="00BD453E"/>
    <w:rsid w:val="00BD4A47"/>
    <w:rsid w:val="00BD559D"/>
    <w:rsid w:val="00BD6661"/>
    <w:rsid w:val="00BD700F"/>
    <w:rsid w:val="00BD73FB"/>
    <w:rsid w:val="00BD7C6D"/>
    <w:rsid w:val="00BE03D2"/>
    <w:rsid w:val="00BE18C9"/>
    <w:rsid w:val="00BE1EEE"/>
    <w:rsid w:val="00BE1FDA"/>
    <w:rsid w:val="00BE2025"/>
    <w:rsid w:val="00BE4FF2"/>
    <w:rsid w:val="00BE515E"/>
    <w:rsid w:val="00BE5781"/>
    <w:rsid w:val="00BE5D2C"/>
    <w:rsid w:val="00BE6218"/>
    <w:rsid w:val="00BE6A06"/>
    <w:rsid w:val="00BE7589"/>
    <w:rsid w:val="00BE77F9"/>
    <w:rsid w:val="00BF1DF3"/>
    <w:rsid w:val="00BF1F51"/>
    <w:rsid w:val="00BF317E"/>
    <w:rsid w:val="00BF33D2"/>
    <w:rsid w:val="00BF35D8"/>
    <w:rsid w:val="00BF36A6"/>
    <w:rsid w:val="00BF3736"/>
    <w:rsid w:val="00BF46C5"/>
    <w:rsid w:val="00BF492D"/>
    <w:rsid w:val="00BF509E"/>
    <w:rsid w:val="00BF52C4"/>
    <w:rsid w:val="00BF5842"/>
    <w:rsid w:val="00BF592D"/>
    <w:rsid w:val="00BF5C83"/>
    <w:rsid w:val="00BF6122"/>
    <w:rsid w:val="00BF681C"/>
    <w:rsid w:val="00BF6850"/>
    <w:rsid w:val="00BF7F6F"/>
    <w:rsid w:val="00C008F0"/>
    <w:rsid w:val="00C0134B"/>
    <w:rsid w:val="00C01422"/>
    <w:rsid w:val="00C01724"/>
    <w:rsid w:val="00C019DE"/>
    <w:rsid w:val="00C01A69"/>
    <w:rsid w:val="00C01EF6"/>
    <w:rsid w:val="00C01FC2"/>
    <w:rsid w:val="00C029E8"/>
    <w:rsid w:val="00C059FA"/>
    <w:rsid w:val="00C0639E"/>
    <w:rsid w:val="00C06619"/>
    <w:rsid w:val="00C07876"/>
    <w:rsid w:val="00C07E85"/>
    <w:rsid w:val="00C104D0"/>
    <w:rsid w:val="00C1068D"/>
    <w:rsid w:val="00C10E0E"/>
    <w:rsid w:val="00C112C2"/>
    <w:rsid w:val="00C1179D"/>
    <w:rsid w:val="00C11963"/>
    <w:rsid w:val="00C11B94"/>
    <w:rsid w:val="00C1229C"/>
    <w:rsid w:val="00C12361"/>
    <w:rsid w:val="00C125C7"/>
    <w:rsid w:val="00C12BCD"/>
    <w:rsid w:val="00C131B8"/>
    <w:rsid w:val="00C136C9"/>
    <w:rsid w:val="00C140A5"/>
    <w:rsid w:val="00C144B8"/>
    <w:rsid w:val="00C14D8B"/>
    <w:rsid w:val="00C150A4"/>
    <w:rsid w:val="00C15CF4"/>
    <w:rsid w:val="00C17103"/>
    <w:rsid w:val="00C175DF"/>
    <w:rsid w:val="00C17A74"/>
    <w:rsid w:val="00C17DBE"/>
    <w:rsid w:val="00C20A17"/>
    <w:rsid w:val="00C20C2E"/>
    <w:rsid w:val="00C20DF7"/>
    <w:rsid w:val="00C20E46"/>
    <w:rsid w:val="00C213A0"/>
    <w:rsid w:val="00C22125"/>
    <w:rsid w:val="00C23C93"/>
    <w:rsid w:val="00C24243"/>
    <w:rsid w:val="00C24A1C"/>
    <w:rsid w:val="00C25099"/>
    <w:rsid w:val="00C27253"/>
    <w:rsid w:val="00C27737"/>
    <w:rsid w:val="00C3167C"/>
    <w:rsid w:val="00C31982"/>
    <w:rsid w:val="00C31D6B"/>
    <w:rsid w:val="00C3217C"/>
    <w:rsid w:val="00C33857"/>
    <w:rsid w:val="00C34582"/>
    <w:rsid w:val="00C34E25"/>
    <w:rsid w:val="00C34FE4"/>
    <w:rsid w:val="00C3509C"/>
    <w:rsid w:val="00C350A5"/>
    <w:rsid w:val="00C35550"/>
    <w:rsid w:val="00C36BA5"/>
    <w:rsid w:val="00C36C54"/>
    <w:rsid w:val="00C37898"/>
    <w:rsid w:val="00C406E2"/>
    <w:rsid w:val="00C40D04"/>
    <w:rsid w:val="00C40EE5"/>
    <w:rsid w:val="00C40FF5"/>
    <w:rsid w:val="00C4132B"/>
    <w:rsid w:val="00C428BD"/>
    <w:rsid w:val="00C42976"/>
    <w:rsid w:val="00C4412C"/>
    <w:rsid w:val="00C442BD"/>
    <w:rsid w:val="00C4490E"/>
    <w:rsid w:val="00C45937"/>
    <w:rsid w:val="00C46870"/>
    <w:rsid w:val="00C46EB4"/>
    <w:rsid w:val="00C46EE7"/>
    <w:rsid w:val="00C470BB"/>
    <w:rsid w:val="00C4783D"/>
    <w:rsid w:val="00C478E1"/>
    <w:rsid w:val="00C47E7F"/>
    <w:rsid w:val="00C50BDF"/>
    <w:rsid w:val="00C50E6F"/>
    <w:rsid w:val="00C50F3E"/>
    <w:rsid w:val="00C5173C"/>
    <w:rsid w:val="00C517DA"/>
    <w:rsid w:val="00C51A6B"/>
    <w:rsid w:val="00C51D0C"/>
    <w:rsid w:val="00C51EE9"/>
    <w:rsid w:val="00C51FCF"/>
    <w:rsid w:val="00C525C2"/>
    <w:rsid w:val="00C53175"/>
    <w:rsid w:val="00C53853"/>
    <w:rsid w:val="00C542AF"/>
    <w:rsid w:val="00C54E85"/>
    <w:rsid w:val="00C5547D"/>
    <w:rsid w:val="00C55B47"/>
    <w:rsid w:val="00C56676"/>
    <w:rsid w:val="00C567E5"/>
    <w:rsid w:val="00C57DC4"/>
    <w:rsid w:val="00C60D2B"/>
    <w:rsid w:val="00C6170A"/>
    <w:rsid w:val="00C620A1"/>
    <w:rsid w:val="00C62738"/>
    <w:rsid w:val="00C6280A"/>
    <w:rsid w:val="00C64C49"/>
    <w:rsid w:val="00C64F27"/>
    <w:rsid w:val="00C65C41"/>
    <w:rsid w:val="00C65DF1"/>
    <w:rsid w:val="00C66080"/>
    <w:rsid w:val="00C6661B"/>
    <w:rsid w:val="00C66812"/>
    <w:rsid w:val="00C6747F"/>
    <w:rsid w:val="00C677DB"/>
    <w:rsid w:val="00C67BC3"/>
    <w:rsid w:val="00C67FE6"/>
    <w:rsid w:val="00C70486"/>
    <w:rsid w:val="00C707D2"/>
    <w:rsid w:val="00C71430"/>
    <w:rsid w:val="00C71F8B"/>
    <w:rsid w:val="00C72129"/>
    <w:rsid w:val="00C72F17"/>
    <w:rsid w:val="00C731D8"/>
    <w:rsid w:val="00C73754"/>
    <w:rsid w:val="00C73F67"/>
    <w:rsid w:val="00C742A1"/>
    <w:rsid w:val="00C745D7"/>
    <w:rsid w:val="00C74D74"/>
    <w:rsid w:val="00C752CD"/>
    <w:rsid w:val="00C7634B"/>
    <w:rsid w:val="00C7662E"/>
    <w:rsid w:val="00C771FE"/>
    <w:rsid w:val="00C77723"/>
    <w:rsid w:val="00C77C7C"/>
    <w:rsid w:val="00C8004A"/>
    <w:rsid w:val="00C807DB"/>
    <w:rsid w:val="00C80A3F"/>
    <w:rsid w:val="00C8266A"/>
    <w:rsid w:val="00C84357"/>
    <w:rsid w:val="00C858C8"/>
    <w:rsid w:val="00C85A32"/>
    <w:rsid w:val="00C85FED"/>
    <w:rsid w:val="00C86656"/>
    <w:rsid w:val="00C86FE4"/>
    <w:rsid w:val="00C87017"/>
    <w:rsid w:val="00C87083"/>
    <w:rsid w:val="00C87378"/>
    <w:rsid w:val="00C87FA5"/>
    <w:rsid w:val="00C90508"/>
    <w:rsid w:val="00C90692"/>
    <w:rsid w:val="00C90EE2"/>
    <w:rsid w:val="00C910BE"/>
    <w:rsid w:val="00C91BF9"/>
    <w:rsid w:val="00C922C0"/>
    <w:rsid w:val="00C926C5"/>
    <w:rsid w:val="00C93093"/>
    <w:rsid w:val="00C934DC"/>
    <w:rsid w:val="00C9360D"/>
    <w:rsid w:val="00C94161"/>
    <w:rsid w:val="00C942F5"/>
    <w:rsid w:val="00C94413"/>
    <w:rsid w:val="00C94836"/>
    <w:rsid w:val="00C94F67"/>
    <w:rsid w:val="00C958BC"/>
    <w:rsid w:val="00C96962"/>
    <w:rsid w:val="00C96D3F"/>
    <w:rsid w:val="00CA0390"/>
    <w:rsid w:val="00CA0A7E"/>
    <w:rsid w:val="00CA0AFA"/>
    <w:rsid w:val="00CA0EA3"/>
    <w:rsid w:val="00CA0FF2"/>
    <w:rsid w:val="00CA2946"/>
    <w:rsid w:val="00CA3084"/>
    <w:rsid w:val="00CA3A67"/>
    <w:rsid w:val="00CA55ED"/>
    <w:rsid w:val="00CA5CA8"/>
    <w:rsid w:val="00CA76BC"/>
    <w:rsid w:val="00CB13D6"/>
    <w:rsid w:val="00CB1955"/>
    <w:rsid w:val="00CB2A9F"/>
    <w:rsid w:val="00CB31C4"/>
    <w:rsid w:val="00CB32E6"/>
    <w:rsid w:val="00CB36FE"/>
    <w:rsid w:val="00CB3A12"/>
    <w:rsid w:val="00CB4024"/>
    <w:rsid w:val="00CB425E"/>
    <w:rsid w:val="00CB52D3"/>
    <w:rsid w:val="00CB560E"/>
    <w:rsid w:val="00CB5992"/>
    <w:rsid w:val="00CB5AF6"/>
    <w:rsid w:val="00CB62FF"/>
    <w:rsid w:val="00CB6C09"/>
    <w:rsid w:val="00CB7F2F"/>
    <w:rsid w:val="00CC0129"/>
    <w:rsid w:val="00CC06B6"/>
    <w:rsid w:val="00CC0ED1"/>
    <w:rsid w:val="00CC10B1"/>
    <w:rsid w:val="00CC18DF"/>
    <w:rsid w:val="00CC1F83"/>
    <w:rsid w:val="00CC34DF"/>
    <w:rsid w:val="00CC3B4D"/>
    <w:rsid w:val="00CC460F"/>
    <w:rsid w:val="00CC488E"/>
    <w:rsid w:val="00CC509A"/>
    <w:rsid w:val="00CC5F03"/>
    <w:rsid w:val="00CC658E"/>
    <w:rsid w:val="00CC6996"/>
    <w:rsid w:val="00CC6F40"/>
    <w:rsid w:val="00CC75AA"/>
    <w:rsid w:val="00CD0223"/>
    <w:rsid w:val="00CD0AB3"/>
    <w:rsid w:val="00CD140A"/>
    <w:rsid w:val="00CD15C7"/>
    <w:rsid w:val="00CD1D1B"/>
    <w:rsid w:val="00CD34D8"/>
    <w:rsid w:val="00CD3A59"/>
    <w:rsid w:val="00CD3C4C"/>
    <w:rsid w:val="00CD3F8A"/>
    <w:rsid w:val="00CD4816"/>
    <w:rsid w:val="00CD6186"/>
    <w:rsid w:val="00CD7B47"/>
    <w:rsid w:val="00CD7E8E"/>
    <w:rsid w:val="00CE014E"/>
    <w:rsid w:val="00CE095B"/>
    <w:rsid w:val="00CE156B"/>
    <w:rsid w:val="00CE1794"/>
    <w:rsid w:val="00CE4C04"/>
    <w:rsid w:val="00CE5025"/>
    <w:rsid w:val="00CE5BFB"/>
    <w:rsid w:val="00CE6078"/>
    <w:rsid w:val="00CE6B34"/>
    <w:rsid w:val="00CE6B84"/>
    <w:rsid w:val="00CE70C7"/>
    <w:rsid w:val="00CE732B"/>
    <w:rsid w:val="00CE7DCB"/>
    <w:rsid w:val="00CE7DFF"/>
    <w:rsid w:val="00CF0C35"/>
    <w:rsid w:val="00CF1198"/>
    <w:rsid w:val="00CF11BB"/>
    <w:rsid w:val="00CF151D"/>
    <w:rsid w:val="00CF160B"/>
    <w:rsid w:val="00CF1F65"/>
    <w:rsid w:val="00CF254E"/>
    <w:rsid w:val="00CF2D08"/>
    <w:rsid w:val="00CF3B84"/>
    <w:rsid w:val="00CF63EF"/>
    <w:rsid w:val="00CF6E58"/>
    <w:rsid w:val="00D0037D"/>
    <w:rsid w:val="00D00734"/>
    <w:rsid w:val="00D00D30"/>
    <w:rsid w:val="00D01864"/>
    <w:rsid w:val="00D02B78"/>
    <w:rsid w:val="00D032E4"/>
    <w:rsid w:val="00D043F6"/>
    <w:rsid w:val="00D04734"/>
    <w:rsid w:val="00D04E1F"/>
    <w:rsid w:val="00D050EB"/>
    <w:rsid w:val="00D05278"/>
    <w:rsid w:val="00D0788C"/>
    <w:rsid w:val="00D07AAD"/>
    <w:rsid w:val="00D10057"/>
    <w:rsid w:val="00D104E4"/>
    <w:rsid w:val="00D108DC"/>
    <w:rsid w:val="00D10965"/>
    <w:rsid w:val="00D11444"/>
    <w:rsid w:val="00D114E8"/>
    <w:rsid w:val="00D12369"/>
    <w:rsid w:val="00D12501"/>
    <w:rsid w:val="00D1357D"/>
    <w:rsid w:val="00D13B9E"/>
    <w:rsid w:val="00D13FB6"/>
    <w:rsid w:val="00D1401C"/>
    <w:rsid w:val="00D140F3"/>
    <w:rsid w:val="00D14C67"/>
    <w:rsid w:val="00D155C2"/>
    <w:rsid w:val="00D159E1"/>
    <w:rsid w:val="00D1625E"/>
    <w:rsid w:val="00D178CA"/>
    <w:rsid w:val="00D20EBF"/>
    <w:rsid w:val="00D210B1"/>
    <w:rsid w:val="00D21285"/>
    <w:rsid w:val="00D21DFC"/>
    <w:rsid w:val="00D21E30"/>
    <w:rsid w:val="00D23E58"/>
    <w:rsid w:val="00D24C45"/>
    <w:rsid w:val="00D25693"/>
    <w:rsid w:val="00D25D80"/>
    <w:rsid w:val="00D2649C"/>
    <w:rsid w:val="00D2752A"/>
    <w:rsid w:val="00D27FB6"/>
    <w:rsid w:val="00D30012"/>
    <w:rsid w:val="00D3013C"/>
    <w:rsid w:val="00D306F7"/>
    <w:rsid w:val="00D30B4A"/>
    <w:rsid w:val="00D30BB7"/>
    <w:rsid w:val="00D31492"/>
    <w:rsid w:val="00D3269B"/>
    <w:rsid w:val="00D327EC"/>
    <w:rsid w:val="00D33EFC"/>
    <w:rsid w:val="00D348EB"/>
    <w:rsid w:val="00D35610"/>
    <w:rsid w:val="00D35C16"/>
    <w:rsid w:val="00D371C5"/>
    <w:rsid w:val="00D402E9"/>
    <w:rsid w:val="00D406C5"/>
    <w:rsid w:val="00D40994"/>
    <w:rsid w:val="00D41EFE"/>
    <w:rsid w:val="00D421A0"/>
    <w:rsid w:val="00D4275D"/>
    <w:rsid w:val="00D437C3"/>
    <w:rsid w:val="00D43A3F"/>
    <w:rsid w:val="00D43DE2"/>
    <w:rsid w:val="00D44625"/>
    <w:rsid w:val="00D44F94"/>
    <w:rsid w:val="00D453E4"/>
    <w:rsid w:val="00D454E2"/>
    <w:rsid w:val="00D45709"/>
    <w:rsid w:val="00D45F84"/>
    <w:rsid w:val="00D46191"/>
    <w:rsid w:val="00D46998"/>
    <w:rsid w:val="00D46E73"/>
    <w:rsid w:val="00D46F2E"/>
    <w:rsid w:val="00D474C6"/>
    <w:rsid w:val="00D4756E"/>
    <w:rsid w:val="00D47A3A"/>
    <w:rsid w:val="00D50DFC"/>
    <w:rsid w:val="00D52183"/>
    <w:rsid w:val="00D52307"/>
    <w:rsid w:val="00D5245E"/>
    <w:rsid w:val="00D52833"/>
    <w:rsid w:val="00D52FE6"/>
    <w:rsid w:val="00D53223"/>
    <w:rsid w:val="00D53A0D"/>
    <w:rsid w:val="00D53E41"/>
    <w:rsid w:val="00D53F6D"/>
    <w:rsid w:val="00D5506F"/>
    <w:rsid w:val="00D55901"/>
    <w:rsid w:val="00D5636F"/>
    <w:rsid w:val="00D56FD0"/>
    <w:rsid w:val="00D57C93"/>
    <w:rsid w:val="00D60560"/>
    <w:rsid w:val="00D62058"/>
    <w:rsid w:val="00D62BC5"/>
    <w:rsid w:val="00D6380E"/>
    <w:rsid w:val="00D63FA8"/>
    <w:rsid w:val="00D63FC3"/>
    <w:rsid w:val="00D6410A"/>
    <w:rsid w:val="00D648B8"/>
    <w:rsid w:val="00D678F0"/>
    <w:rsid w:val="00D67A8A"/>
    <w:rsid w:val="00D7075D"/>
    <w:rsid w:val="00D709B4"/>
    <w:rsid w:val="00D716EE"/>
    <w:rsid w:val="00D71C1A"/>
    <w:rsid w:val="00D72F58"/>
    <w:rsid w:val="00D738A1"/>
    <w:rsid w:val="00D74782"/>
    <w:rsid w:val="00D750F7"/>
    <w:rsid w:val="00D75417"/>
    <w:rsid w:val="00D75D0A"/>
    <w:rsid w:val="00D76254"/>
    <w:rsid w:val="00D7659B"/>
    <w:rsid w:val="00D76A0C"/>
    <w:rsid w:val="00D76FD5"/>
    <w:rsid w:val="00D77726"/>
    <w:rsid w:val="00D77AAC"/>
    <w:rsid w:val="00D77F2F"/>
    <w:rsid w:val="00D8005A"/>
    <w:rsid w:val="00D800F5"/>
    <w:rsid w:val="00D8018B"/>
    <w:rsid w:val="00D81154"/>
    <w:rsid w:val="00D81333"/>
    <w:rsid w:val="00D813A7"/>
    <w:rsid w:val="00D81582"/>
    <w:rsid w:val="00D81B35"/>
    <w:rsid w:val="00D81C5E"/>
    <w:rsid w:val="00D822F7"/>
    <w:rsid w:val="00D82995"/>
    <w:rsid w:val="00D82C17"/>
    <w:rsid w:val="00D83288"/>
    <w:rsid w:val="00D833D8"/>
    <w:rsid w:val="00D83D06"/>
    <w:rsid w:val="00D8408C"/>
    <w:rsid w:val="00D84E10"/>
    <w:rsid w:val="00D84FAA"/>
    <w:rsid w:val="00D8507D"/>
    <w:rsid w:val="00D85E04"/>
    <w:rsid w:val="00D86EB4"/>
    <w:rsid w:val="00D874A1"/>
    <w:rsid w:val="00D875AD"/>
    <w:rsid w:val="00D879AC"/>
    <w:rsid w:val="00D879C9"/>
    <w:rsid w:val="00D9062B"/>
    <w:rsid w:val="00D910A3"/>
    <w:rsid w:val="00D91303"/>
    <w:rsid w:val="00D92902"/>
    <w:rsid w:val="00D92971"/>
    <w:rsid w:val="00D93199"/>
    <w:rsid w:val="00D9412F"/>
    <w:rsid w:val="00D94261"/>
    <w:rsid w:val="00D95F0E"/>
    <w:rsid w:val="00D963C6"/>
    <w:rsid w:val="00D96D10"/>
    <w:rsid w:val="00DA0073"/>
    <w:rsid w:val="00DA0178"/>
    <w:rsid w:val="00DA1955"/>
    <w:rsid w:val="00DA1BFC"/>
    <w:rsid w:val="00DA2A04"/>
    <w:rsid w:val="00DA3561"/>
    <w:rsid w:val="00DA3781"/>
    <w:rsid w:val="00DA3E1D"/>
    <w:rsid w:val="00DA4ABD"/>
    <w:rsid w:val="00DA4E9F"/>
    <w:rsid w:val="00DA4F13"/>
    <w:rsid w:val="00DA60F1"/>
    <w:rsid w:val="00DA7A57"/>
    <w:rsid w:val="00DA7BF0"/>
    <w:rsid w:val="00DB02C4"/>
    <w:rsid w:val="00DB0725"/>
    <w:rsid w:val="00DB09E1"/>
    <w:rsid w:val="00DB0D55"/>
    <w:rsid w:val="00DB11EC"/>
    <w:rsid w:val="00DB148B"/>
    <w:rsid w:val="00DB14F1"/>
    <w:rsid w:val="00DB2C8C"/>
    <w:rsid w:val="00DB36B9"/>
    <w:rsid w:val="00DB4246"/>
    <w:rsid w:val="00DB43D2"/>
    <w:rsid w:val="00DB4D68"/>
    <w:rsid w:val="00DB5748"/>
    <w:rsid w:val="00DB767C"/>
    <w:rsid w:val="00DC0107"/>
    <w:rsid w:val="00DC02E8"/>
    <w:rsid w:val="00DC086A"/>
    <w:rsid w:val="00DC08CA"/>
    <w:rsid w:val="00DC0D3E"/>
    <w:rsid w:val="00DC500B"/>
    <w:rsid w:val="00DC5146"/>
    <w:rsid w:val="00DC685E"/>
    <w:rsid w:val="00DD0286"/>
    <w:rsid w:val="00DD1334"/>
    <w:rsid w:val="00DD23F9"/>
    <w:rsid w:val="00DD24E9"/>
    <w:rsid w:val="00DD30B6"/>
    <w:rsid w:val="00DD3590"/>
    <w:rsid w:val="00DD3BF1"/>
    <w:rsid w:val="00DD3EF6"/>
    <w:rsid w:val="00DD48A4"/>
    <w:rsid w:val="00DD5A22"/>
    <w:rsid w:val="00DD5CEA"/>
    <w:rsid w:val="00DE0189"/>
    <w:rsid w:val="00DE0643"/>
    <w:rsid w:val="00DE097A"/>
    <w:rsid w:val="00DE1113"/>
    <w:rsid w:val="00DE11A8"/>
    <w:rsid w:val="00DE17F7"/>
    <w:rsid w:val="00DE19D5"/>
    <w:rsid w:val="00DE1F9C"/>
    <w:rsid w:val="00DE2B60"/>
    <w:rsid w:val="00DE3968"/>
    <w:rsid w:val="00DE3B3A"/>
    <w:rsid w:val="00DE403B"/>
    <w:rsid w:val="00DE415D"/>
    <w:rsid w:val="00DE425B"/>
    <w:rsid w:val="00DE47E3"/>
    <w:rsid w:val="00DE4C8E"/>
    <w:rsid w:val="00DE51CC"/>
    <w:rsid w:val="00DE5BE0"/>
    <w:rsid w:val="00DE5F1D"/>
    <w:rsid w:val="00DE6967"/>
    <w:rsid w:val="00DE6971"/>
    <w:rsid w:val="00DE72FB"/>
    <w:rsid w:val="00DE7B90"/>
    <w:rsid w:val="00DF07D9"/>
    <w:rsid w:val="00DF0D6A"/>
    <w:rsid w:val="00DF2A4F"/>
    <w:rsid w:val="00DF2D4B"/>
    <w:rsid w:val="00DF2F65"/>
    <w:rsid w:val="00DF59DD"/>
    <w:rsid w:val="00DF65FF"/>
    <w:rsid w:val="00DF6642"/>
    <w:rsid w:val="00DF683E"/>
    <w:rsid w:val="00DF7648"/>
    <w:rsid w:val="00DF77B6"/>
    <w:rsid w:val="00E01169"/>
    <w:rsid w:val="00E014FA"/>
    <w:rsid w:val="00E0179B"/>
    <w:rsid w:val="00E01896"/>
    <w:rsid w:val="00E02759"/>
    <w:rsid w:val="00E02C0D"/>
    <w:rsid w:val="00E02CDC"/>
    <w:rsid w:val="00E03192"/>
    <w:rsid w:val="00E031BB"/>
    <w:rsid w:val="00E036E6"/>
    <w:rsid w:val="00E03E80"/>
    <w:rsid w:val="00E04E99"/>
    <w:rsid w:val="00E05163"/>
    <w:rsid w:val="00E05818"/>
    <w:rsid w:val="00E059A4"/>
    <w:rsid w:val="00E05A0A"/>
    <w:rsid w:val="00E06D4A"/>
    <w:rsid w:val="00E06D6F"/>
    <w:rsid w:val="00E07095"/>
    <w:rsid w:val="00E07252"/>
    <w:rsid w:val="00E07B86"/>
    <w:rsid w:val="00E101C2"/>
    <w:rsid w:val="00E1199B"/>
    <w:rsid w:val="00E11DB2"/>
    <w:rsid w:val="00E125B4"/>
    <w:rsid w:val="00E1265A"/>
    <w:rsid w:val="00E12AA1"/>
    <w:rsid w:val="00E13008"/>
    <w:rsid w:val="00E13DD3"/>
    <w:rsid w:val="00E13E39"/>
    <w:rsid w:val="00E15AE8"/>
    <w:rsid w:val="00E1641C"/>
    <w:rsid w:val="00E17831"/>
    <w:rsid w:val="00E179A1"/>
    <w:rsid w:val="00E17A00"/>
    <w:rsid w:val="00E20CD9"/>
    <w:rsid w:val="00E20DAC"/>
    <w:rsid w:val="00E23807"/>
    <w:rsid w:val="00E2380D"/>
    <w:rsid w:val="00E2382A"/>
    <w:rsid w:val="00E23E92"/>
    <w:rsid w:val="00E245F7"/>
    <w:rsid w:val="00E25F7F"/>
    <w:rsid w:val="00E2630C"/>
    <w:rsid w:val="00E2649C"/>
    <w:rsid w:val="00E26581"/>
    <w:rsid w:val="00E26F34"/>
    <w:rsid w:val="00E277B0"/>
    <w:rsid w:val="00E30E4A"/>
    <w:rsid w:val="00E30FAA"/>
    <w:rsid w:val="00E3107E"/>
    <w:rsid w:val="00E318E1"/>
    <w:rsid w:val="00E32016"/>
    <w:rsid w:val="00E3249F"/>
    <w:rsid w:val="00E32F58"/>
    <w:rsid w:val="00E33B1B"/>
    <w:rsid w:val="00E33F66"/>
    <w:rsid w:val="00E34C8D"/>
    <w:rsid w:val="00E34E2D"/>
    <w:rsid w:val="00E34FCB"/>
    <w:rsid w:val="00E376E0"/>
    <w:rsid w:val="00E379A1"/>
    <w:rsid w:val="00E403CD"/>
    <w:rsid w:val="00E40A7F"/>
    <w:rsid w:val="00E40AAB"/>
    <w:rsid w:val="00E4277F"/>
    <w:rsid w:val="00E42C82"/>
    <w:rsid w:val="00E42EC6"/>
    <w:rsid w:val="00E42FC3"/>
    <w:rsid w:val="00E4340F"/>
    <w:rsid w:val="00E44971"/>
    <w:rsid w:val="00E466E9"/>
    <w:rsid w:val="00E47CDB"/>
    <w:rsid w:val="00E50238"/>
    <w:rsid w:val="00E50249"/>
    <w:rsid w:val="00E511B8"/>
    <w:rsid w:val="00E5181C"/>
    <w:rsid w:val="00E5186E"/>
    <w:rsid w:val="00E526B4"/>
    <w:rsid w:val="00E527C3"/>
    <w:rsid w:val="00E52FC7"/>
    <w:rsid w:val="00E54242"/>
    <w:rsid w:val="00E562BF"/>
    <w:rsid w:val="00E5674B"/>
    <w:rsid w:val="00E56A07"/>
    <w:rsid w:val="00E570A0"/>
    <w:rsid w:val="00E5723B"/>
    <w:rsid w:val="00E602EA"/>
    <w:rsid w:val="00E60660"/>
    <w:rsid w:val="00E61114"/>
    <w:rsid w:val="00E611AF"/>
    <w:rsid w:val="00E618B3"/>
    <w:rsid w:val="00E621FB"/>
    <w:rsid w:val="00E622E7"/>
    <w:rsid w:val="00E628DE"/>
    <w:rsid w:val="00E63D4C"/>
    <w:rsid w:val="00E6517A"/>
    <w:rsid w:val="00E6556A"/>
    <w:rsid w:val="00E65F44"/>
    <w:rsid w:val="00E67868"/>
    <w:rsid w:val="00E6787D"/>
    <w:rsid w:val="00E67AF6"/>
    <w:rsid w:val="00E72058"/>
    <w:rsid w:val="00E720E8"/>
    <w:rsid w:val="00E7316B"/>
    <w:rsid w:val="00E73B22"/>
    <w:rsid w:val="00E740EE"/>
    <w:rsid w:val="00E74135"/>
    <w:rsid w:val="00E75C40"/>
    <w:rsid w:val="00E75FDB"/>
    <w:rsid w:val="00E76711"/>
    <w:rsid w:val="00E77512"/>
    <w:rsid w:val="00E778D5"/>
    <w:rsid w:val="00E80158"/>
    <w:rsid w:val="00E80548"/>
    <w:rsid w:val="00E80E0F"/>
    <w:rsid w:val="00E80E74"/>
    <w:rsid w:val="00E81227"/>
    <w:rsid w:val="00E8304B"/>
    <w:rsid w:val="00E830AE"/>
    <w:rsid w:val="00E839EE"/>
    <w:rsid w:val="00E8523F"/>
    <w:rsid w:val="00E85D41"/>
    <w:rsid w:val="00E85FD7"/>
    <w:rsid w:val="00E86EA2"/>
    <w:rsid w:val="00E87B81"/>
    <w:rsid w:val="00E90193"/>
    <w:rsid w:val="00E90AA4"/>
    <w:rsid w:val="00E91489"/>
    <w:rsid w:val="00E918FB"/>
    <w:rsid w:val="00E91CEE"/>
    <w:rsid w:val="00E91F6F"/>
    <w:rsid w:val="00E92317"/>
    <w:rsid w:val="00E9331C"/>
    <w:rsid w:val="00E943AE"/>
    <w:rsid w:val="00E955B0"/>
    <w:rsid w:val="00E9595E"/>
    <w:rsid w:val="00E971C2"/>
    <w:rsid w:val="00E97D1F"/>
    <w:rsid w:val="00E97DC6"/>
    <w:rsid w:val="00EA0153"/>
    <w:rsid w:val="00EA0C7C"/>
    <w:rsid w:val="00EA0FD6"/>
    <w:rsid w:val="00EA1336"/>
    <w:rsid w:val="00EA18A5"/>
    <w:rsid w:val="00EA1FF7"/>
    <w:rsid w:val="00EA27C6"/>
    <w:rsid w:val="00EA2EFB"/>
    <w:rsid w:val="00EA34D0"/>
    <w:rsid w:val="00EA386B"/>
    <w:rsid w:val="00EA38CD"/>
    <w:rsid w:val="00EA3962"/>
    <w:rsid w:val="00EA42D3"/>
    <w:rsid w:val="00EA49C4"/>
    <w:rsid w:val="00EA546E"/>
    <w:rsid w:val="00EA6231"/>
    <w:rsid w:val="00EA6DDC"/>
    <w:rsid w:val="00EA6F86"/>
    <w:rsid w:val="00EB04E8"/>
    <w:rsid w:val="00EB157B"/>
    <w:rsid w:val="00EB16C8"/>
    <w:rsid w:val="00EB1C7F"/>
    <w:rsid w:val="00EB22D5"/>
    <w:rsid w:val="00EB2C4F"/>
    <w:rsid w:val="00EB2DBB"/>
    <w:rsid w:val="00EB3917"/>
    <w:rsid w:val="00EB3B24"/>
    <w:rsid w:val="00EB4541"/>
    <w:rsid w:val="00EB5B37"/>
    <w:rsid w:val="00EB5CBC"/>
    <w:rsid w:val="00EB674E"/>
    <w:rsid w:val="00EB6E18"/>
    <w:rsid w:val="00EB7A43"/>
    <w:rsid w:val="00EC0794"/>
    <w:rsid w:val="00EC1013"/>
    <w:rsid w:val="00EC13E9"/>
    <w:rsid w:val="00EC1F33"/>
    <w:rsid w:val="00EC231B"/>
    <w:rsid w:val="00EC24E4"/>
    <w:rsid w:val="00EC3308"/>
    <w:rsid w:val="00EC33FF"/>
    <w:rsid w:val="00EC342B"/>
    <w:rsid w:val="00EC5105"/>
    <w:rsid w:val="00EC577B"/>
    <w:rsid w:val="00EC58A6"/>
    <w:rsid w:val="00EC66B8"/>
    <w:rsid w:val="00EC7D87"/>
    <w:rsid w:val="00ED0522"/>
    <w:rsid w:val="00ED0BAD"/>
    <w:rsid w:val="00ED0F8C"/>
    <w:rsid w:val="00ED1B02"/>
    <w:rsid w:val="00ED1BCB"/>
    <w:rsid w:val="00ED2CC5"/>
    <w:rsid w:val="00ED2D17"/>
    <w:rsid w:val="00ED44C3"/>
    <w:rsid w:val="00ED4618"/>
    <w:rsid w:val="00ED49BC"/>
    <w:rsid w:val="00ED4E38"/>
    <w:rsid w:val="00ED597D"/>
    <w:rsid w:val="00ED635B"/>
    <w:rsid w:val="00ED648E"/>
    <w:rsid w:val="00ED666A"/>
    <w:rsid w:val="00ED71A9"/>
    <w:rsid w:val="00ED7BD3"/>
    <w:rsid w:val="00ED7BE0"/>
    <w:rsid w:val="00EE0EB9"/>
    <w:rsid w:val="00EE1FBB"/>
    <w:rsid w:val="00EE2D10"/>
    <w:rsid w:val="00EE387F"/>
    <w:rsid w:val="00EE449D"/>
    <w:rsid w:val="00EE4880"/>
    <w:rsid w:val="00EE5856"/>
    <w:rsid w:val="00EE62B1"/>
    <w:rsid w:val="00EE68D6"/>
    <w:rsid w:val="00EE697A"/>
    <w:rsid w:val="00EE71A7"/>
    <w:rsid w:val="00EE7F9D"/>
    <w:rsid w:val="00EF094F"/>
    <w:rsid w:val="00EF2572"/>
    <w:rsid w:val="00EF28F1"/>
    <w:rsid w:val="00EF2B17"/>
    <w:rsid w:val="00EF31FB"/>
    <w:rsid w:val="00EF338D"/>
    <w:rsid w:val="00EF3ACE"/>
    <w:rsid w:val="00EF3CF3"/>
    <w:rsid w:val="00EF45FE"/>
    <w:rsid w:val="00EF495E"/>
    <w:rsid w:val="00EF4E71"/>
    <w:rsid w:val="00EF5844"/>
    <w:rsid w:val="00EF60AE"/>
    <w:rsid w:val="00EF6657"/>
    <w:rsid w:val="00EF6CC0"/>
    <w:rsid w:val="00F007F5"/>
    <w:rsid w:val="00F00A14"/>
    <w:rsid w:val="00F01969"/>
    <w:rsid w:val="00F01F21"/>
    <w:rsid w:val="00F029EB"/>
    <w:rsid w:val="00F02F67"/>
    <w:rsid w:val="00F039F8"/>
    <w:rsid w:val="00F044EB"/>
    <w:rsid w:val="00F0494C"/>
    <w:rsid w:val="00F04C0B"/>
    <w:rsid w:val="00F04DEC"/>
    <w:rsid w:val="00F050F1"/>
    <w:rsid w:val="00F051BD"/>
    <w:rsid w:val="00F05D57"/>
    <w:rsid w:val="00F05E13"/>
    <w:rsid w:val="00F0600C"/>
    <w:rsid w:val="00F06C18"/>
    <w:rsid w:val="00F07BAB"/>
    <w:rsid w:val="00F10428"/>
    <w:rsid w:val="00F10BC3"/>
    <w:rsid w:val="00F10C40"/>
    <w:rsid w:val="00F11F6E"/>
    <w:rsid w:val="00F12323"/>
    <w:rsid w:val="00F126E9"/>
    <w:rsid w:val="00F14359"/>
    <w:rsid w:val="00F145D2"/>
    <w:rsid w:val="00F156A9"/>
    <w:rsid w:val="00F15FAA"/>
    <w:rsid w:val="00F16901"/>
    <w:rsid w:val="00F171A9"/>
    <w:rsid w:val="00F207C1"/>
    <w:rsid w:val="00F20A59"/>
    <w:rsid w:val="00F21492"/>
    <w:rsid w:val="00F2220B"/>
    <w:rsid w:val="00F2247E"/>
    <w:rsid w:val="00F22832"/>
    <w:rsid w:val="00F24AC1"/>
    <w:rsid w:val="00F25308"/>
    <w:rsid w:val="00F2563A"/>
    <w:rsid w:val="00F257CE"/>
    <w:rsid w:val="00F261D9"/>
    <w:rsid w:val="00F26A2F"/>
    <w:rsid w:val="00F310B7"/>
    <w:rsid w:val="00F31190"/>
    <w:rsid w:val="00F313F0"/>
    <w:rsid w:val="00F31415"/>
    <w:rsid w:val="00F314FA"/>
    <w:rsid w:val="00F31567"/>
    <w:rsid w:val="00F31834"/>
    <w:rsid w:val="00F31EB9"/>
    <w:rsid w:val="00F31FC0"/>
    <w:rsid w:val="00F320AD"/>
    <w:rsid w:val="00F322AD"/>
    <w:rsid w:val="00F323E0"/>
    <w:rsid w:val="00F32ADD"/>
    <w:rsid w:val="00F32DA9"/>
    <w:rsid w:val="00F32DFF"/>
    <w:rsid w:val="00F33849"/>
    <w:rsid w:val="00F34E6C"/>
    <w:rsid w:val="00F3610D"/>
    <w:rsid w:val="00F3622B"/>
    <w:rsid w:val="00F363F8"/>
    <w:rsid w:val="00F36C03"/>
    <w:rsid w:val="00F37356"/>
    <w:rsid w:val="00F378A5"/>
    <w:rsid w:val="00F37D41"/>
    <w:rsid w:val="00F407AB"/>
    <w:rsid w:val="00F40A3F"/>
    <w:rsid w:val="00F411FD"/>
    <w:rsid w:val="00F41482"/>
    <w:rsid w:val="00F41DE7"/>
    <w:rsid w:val="00F430AE"/>
    <w:rsid w:val="00F430B7"/>
    <w:rsid w:val="00F43D99"/>
    <w:rsid w:val="00F440C9"/>
    <w:rsid w:val="00F443CF"/>
    <w:rsid w:val="00F44B72"/>
    <w:rsid w:val="00F45F13"/>
    <w:rsid w:val="00F465A9"/>
    <w:rsid w:val="00F47499"/>
    <w:rsid w:val="00F475CD"/>
    <w:rsid w:val="00F508C5"/>
    <w:rsid w:val="00F5098E"/>
    <w:rsid w:val="00F50F8B"/>
    <w:rsid w:val="00F5108D"/>
    <w:rsid w:val="00F52225"/>
    <w:rsid w:val="00F52977"/>
    <w:rsid w:val="00F52A3B"/>
    <w:rsid w:val="00F52FFE"/>
    <w:rsid w:val="00F53279"/>
    <w:rsid w:val="00F54170"/>
    <w:rsid w:val="00F5468A"/>
    <w:rsid w:val="00F5494D"/>
    <w:rsid w:val="00F550E2"/>
    <w:rsid w:val="00F553EB"/>
    <w:rsid w:val="00F5558B"/>
    <w:rsid w:val="00F55648"/>
    <w:rsid w:val="00F55B4A"/>
    <w:rsid w:val="00F55DA0"/>
    <w:rsid w:val="00F5610E"/>
    <w:rsid w:val="00F564AF"/>
    <w:rsid w:val="00F5735D"/>
    <w:rsid w:val="00F578D4"/>
    <w:rsid w:val="00F60334"/>
    <w:rsid w:val="00F60F81"/>
    <w:rsid w:val="00F61122"/>
    <w:rsid w:val="00F617CD"/>
    <w:rsid w:val="00F62944"/>
    <w:rsid w:val="00F62D0D"/>
    <w:rsid w:val="00F63485"/>
    <w:rsid w:val="00F637DA"/>
    <w:rsid w:val="00F63F32"/>
    <w:rsid w:val="00F640C9"/>
    <w:rsid w:val="00F642DB"/>
    <w:rsid w:val="00F6478E"/>
    <w:rsid w:val="00F652CF"/>
    <w:rsid w:val="00F6594E"/>
    <w:rsid w:val="00F665FA"/>
    <w:rsid w:val="00F66E53"/>
    <w:rsid w:val="00F67840"/>
    <w:rsid w:val="00F70294"/>
    <w:rsid w:val="00F70F80"/>
    <w:rsid w:val="00F71A9B"/>
    <w:rsid w:val="00F72451"/>
    <w:rsid w:val="00F7261D"/>
    <w:rsid w:val="00F72E08"/>
    <w:rsid w:val="00F7381C"/>
    <w:rsid w:val="00F73E53"/>
    <w:rsid w:val="00F74620"/>
    <w:rsid w:val="00F7664F"/>
    <w:rsid w:val="00F7763F"/>
    <w:rsid w:val="00F80313"/>
    <w:rsid w:val="00F80603"/>
    <w:rsid w:val="00F80CA9"/>
    <w:rsid w:val="00F80E7D"/>
    <w:rsid w:val="00F80F30"/>
    <w:rsid w:val="00F819FF"/>
    <w:rsid w:val="00F81A7A"/>
    <w:rsid w:val="00F81AF2"/>
    <w:rsid w:val="00F81BDB"/>
    <w:rsid w:val="00F82774"/>
    <w:rsid w:val="00F8322F"/>
    <w:rsid w:val="00F84399"/>
    <w:rsid w:val="00F84C5E"/>
    <w:rsid w:val="00F84CB2"/>
    <w:rsid w:val="00F84F5E"/>
    <w:rsid w:val="00F857A5"/>
    <w:rsid w:val="00F857A8"/>
    <w:rsid w:val="00F85D24"/>
    <w:rsid w:val="00F860C5"/>
    <w:rsid w:val="00F87244"/>
    <w:rsid w:val="00F87C99"/>
    <w:rsid w:val="00F901D3"/>
    <w:rsid w:val="00F902C8"/>
    <w:rsid w:val="00F90580"/>
    <w:rsid w:val="00F91341"/>
    <w:rsid w:val="00F914F7"/>
    <w:rsid w:val="00F9175C"/>
    <w:rsid w:val="00F91AE2"/>
    <w:rsid w:val="00F937DB"/>
    <w:rsid w:val="00F94D8A"/>
    <w:rsid w:val="00F95341"/>
    <w:rsid w:val="00F95A08"/>
    <w:rsid w:val="00F95E84"/>
    <w:rsid w:val="00F9653A"/>
    <w:rsid w:val="00F96ADE"/>
    <w:rsid w:val="00F97444"/>
    <w:rsid w:val="00F979C5"/>
    <w:rsid w:val="00F97DD4"/>
    <w:rsid w:val="00FA06DA"/>
    <w:rsid w:val="00FA0F98"/>
    <w:rsid w:val="00FA1363"/>
    <w:rsid w:val="00FA1369"/>
    <w:rsid w:val="00FA176C"/>
    <w:rsid w:val="00FA1F39"/>
    <w:rsid w:val="00FA2480"/>
    <w:rsid w:val="00FA26D4"/>
    <w:rsid w:val="00FA3DDF"/>
    <w:rsid w:val="00FA3EAD"/>
    <w:rsid w:val="00FA46FE"/>
    <w:rsid w:val="00FA49B7"/>
    <w:rsid w:val="00FA5224"/>
    <w:rsid w:val="00FA59D6"/>
    <w:rsid w:val="00FA62F2"/>
    <w:rsid w:val="00FA7731"/>
    <w:rsid w:val="00FA7DBE"/>
    <w:rsid w:val="00FA7F7F"/>
    <w:rsid w:val="00FB06DA"/>
    <w:rsid w:val="00FB0BDF"/>
    <w:rsid w:val="00FB1092"/>
    <w:rsid w:val="00FB114E"/>
    <w:rsid w:val="00FB1458"/>
    <w:rsid w:val="00FB1890"/>
    <w:rsid w:val="00FB1A1D"/>
    <w:rsid w:val="00FB2039"/>
    <w:rsid w:val="00FB2171"/>
    <w:rsid w:val="00FB21C5"/>
    <w:rsid w:val="00FB232F"/>
    <w:rsid w:val="00FB4DC4"/>
    <w:rsid w:val="00FB5E61"/>
    <w:rsid w:val="00FB6734"/>
    <w:rsid w:val="00FC03FB"/>
    <w:rsid w:val="00FC13ED"/>
    <w:rsid w:val="00FC32ED"/>
    <w:rsid w:val="00FC4451"/>
    <w:rsid w:val="00FC4CE3"/>
    <w:rsid w:val="00FC5363"/>
    <w:rsid w:val="00FC5481"/>
    <w:rsid w:val="00FC6650"/>
    <w:rsid w:val="00FC6B72"/>
    <w:rsid w:val="00FC76DF"/>
    <w:rsid w:val="00FC78FD"/>
    <w:rsid w:val="00FC7B67"/>
    <w:rsid w:val="00FC7DE5"/>
    <w:rsid w:val="00FC7FA8"/>
    <w:rsid w:val="00FD070B"/>
    <w:rsid w:val="00FD159D"/>
    <w:rsid w:val="00FD1929"/>
    <w:rsid w:val="00FD2294"/>
    <w:rsid w:val="00FD27C5"/>
    <w:rsid w:val="00FD34E4"/>
    <w:rsid w:val="00FD3725"/>
    <w:rsid w:val="00FD38E0"/>
    <w:rsid w:val="00FD4463"/>
    <w:rsid w:val="00FD4AE6"/>
    <w:rsid w:val="00FD4C2C"/>
    <w:rsid w:val="00FD4C52"/>
    <w:rsid w:val="00FD4EAA"/>
    <w:rsid w:val="00FD569C"/>
    <w:rsid w:val="00FD5899"/>
    <w:rsid w:val="00FD5B80"/>
    <w:rsid w:val="00FD6EEF"/>
    <w:rsid w:val="00FD746C"/>
    <w:rsid w:val="00FD7603"/>
    <w:rsid w:val="00FD7706"/>
    <w:rsid w:val="00FD778B"/>
    <w:rsid w:val="00FD7882"/>
    <w:rsid w:val="00FD79A1"/>
    <w:rsid w:val="00FE0C4F"/>
    <w:rsid w:val="00FE1E42"/>
    <w:rsid w:val="00FE1F55"/>
    <w:rsid w:val="00FE244C"/>
    <w:rsid w:val="00FE2598"/>
    <w:rsid w:val="00FE2B1A"/>
    <w:rsid w:val="00FE3836"/>
    <w:rsid w:val="00FE3CBE"/>
    <w:rsid w:val="00FE4AEF"/>
    <w:rsid w:val="00FE4E20"/>
    <w:rsid w:val="00FE57EA"/>
    <w:rsid w:val="00FE5A4C"/>
    <w:rsid w:val="00FE5C2F"/>
    <w:rsid w:val="00FE672A"/>
    <w:rsid w:val="00FE755D"/>
    <w:rsid w:val="00FE769C"/>
    <w:rsid w:val="00FE778E"/>
    <w:rsid w:val="00FE7F9F"/>
    <w:rsid w:val="00FF0CB7"/>
    <w:rsid w:val="00FF0CE3"/>
    <w:rsid w:val="00FF17DB"/>
    <w:rsid w:val="00FF2208"/>
    <w:rsid w:val="00FF2A53"/>
    <w:rsid w:val="00FF2EA7"/>
    <w:rsid w:val="00FF35FC"/>
    <w:rsid w:val="00FF3761"/>
    <w:rsid w:val="00FF3A2F"/>
    <w:rsid w:val="00FF3D53"/>
    <w:rsid w:val="00FF5FBF"/>
    <w:rsid w:val="00FF7C41"/>
    <w:rsid w:val="00FF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51809"/>
    <o:shapelayout v:ext="edit">
      <o:idmap v:ext="edit" data="1"/>
    </o:shapelayout>
  </w:shapeDefaults>
  <w:decimalSymbol w:val=","/>
  <w:listSeparator w:val=";"/>
  <w14:docId w14:val="0AE62B01"/>
  <w15:docId w15:val="{F35A2CFD-D10E-457E-9481-7E68C38C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92677"/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sz w:val="28"/>
    </w:rPr>
  </w:style>
  <w:style w:type="paragraph" w:styleId="4">
    <w:name w:val="heading 4"/>
    <w:basedOn w:val="a"/>
    <w:next w:val="a"/>
    <w:link w:val="40"/>
    <w:qFormat/>
    <w:pPr>
      <w:keepNext/>
      <w:spacing w:before="720"/>
      <w:ind w:firstLine="567"/>
      <w:jc w:val="center"/>
      <w:outlineLvl w:val="3"/>
    </w:pPr>
    <w:rPr>
      <w:b/>
      <w:sz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</w:pPr>
  </w:style>
  <w:style w:type="character" w:styleId="a7">
    <w:name w:val="Emphasis"/>
    <w:qFormat/>
    <w:rPr>
      <w:i/>
      <w:iCs/>
    </w:rPr>
  </w:style>
  <w:style w:type="character" w:styleId="a8">
    <w:name w:val="FollowedHyperlink"/>
    <w:rPr>
      <w:color w:val="800080"/>
      <w:u w:val="single"/>
    </w:rPr>
  </w:style>
  <w:style w:type="paragraph" w:styleId="a9">
    <w:name w:val="Body Text Indent"/>
    <w:basedOn w:val="a"/>
    <w:link w:val="aa"/>
    <w:pPr>
      <w:ind w:left="567"/>
      <w:jc w:val="center"/>
    </w:pPr>
    <w:rPr>
      <w:b/>
      <w:sz w:val="28"/>
      <w:lang w:val="x-none" w:eastAsia="x-none"/>
    </w:rPr>
  </w:style>
  <w:style w:type="character" w:styleId="ab">
    <w:name w:val="page number"/>
    <w:basedOn w:val="a0"/>
  </w:style>
  <w:style w:type="table" w:styleId="ac">
    <w:name w:val="Table Grid"/>
    <w:basedOn w:val="a1"/>
    <w:uiPriority w:val="39"/>
    <w:rsid w:val="00AC1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624BA7"/>
    <w:rPr>
      <w:rFonts w:ascii="Tahoma" w:hAnsi="Tahoma" w:cs="Tahoma"/>
      <w:sz w:val="16"/>
      <w:szCs w:val="16"/>
    </w:rPr>
  </w:style>
  <w:style w:type="paragraph" w:styleId="ae">
    <w:name w:val="Body Text"/>
    <w:basedOn w:val="a"/>
    <w:link w:val="af"/>
    <w:rsid w:val="009709CE"/>
    <w:pPr>
      <w:widowControl w:val="0"/>
      <w:jc w:val="both"/>
    </w:pPr>
    <w:rPr>
      <w:sz w:val="28"/>
      <w:lang w:val="en-US"/>
    </w:rPr>
  </w:style>
  <w:style w:type="character" w:customStyle="1" w:styleId="40">
    <w:name w:val="Заголовок 4 Знак"/>
    <w:link w:val="4"/>
    <w:rsid w:val="00C90692"/>
    <w:rPr>
      <w:b/>
      <w:sz w:val="28"/>
    </w:rPr>
  </w:style>
  <w:style w:type="character" w:customStyle="1" w:styleId="a6">
    <w:name w:val="Нижний колонтитул Знак"/>
    <w:basedOn w:val="a0"/>
    <w:link w:val="a5"/>
    <w:rsid w:val="00C90692"/>
  </w:style>
  <w:style w:type="character" w:customStyle="1" w:styleId="aa">
    <w:name w:val="Основной текст с отступом Знак"/>
    <w:link w:val="a9"/>
    <w:rsid w:val="00C90692"/>
    <w:rPr>
      <w:b/>
      <w:sz w:val="28"/>
    </w:rPr>
  </w:style>
  <w:style w:type="paragraph" w:styleId="af0">
    <w:name w:val="Normal (Web)"/>
    <w:basedOn w:val="a"/>
    <w:rsid w:val="007D79B9"/>
    <w:rPr>
      <w:sz w:val="24"/>
      <w:szCs w:val="24"/>
    </w:rPr>
  </w:style>
  <w:style w:type="paragraph" w:customStyle="1" w:styleId="ConsPlusNormal">
    <w:name w:val="ConsPlusNormal"/>
    <w:link w:val="ConsPlusNormal0"/>
    <w:rsid w:val="00C707D2"/>
    <w:pPr>
      <w:widowControl w:val="0"/>
      <w:autoSpaceDE w:val="0"/>
      <w:autoSpaceDN w:val="0"/>
    </w:pPr>
    <w:rPr>
      <w:rFonts w:ascii="Calibri" w:hAnsi="Calibri" w:cs="Calibri"/>
      <w:sz w:val="22"/>
    </w:rPr>
  </w:style>
  <w:style w:type="paragraph" w:customStyle="1" w:styleId="ConsPlusNonformat">
    <w:name w:val="ConsPlusNonformat"/>
    <w:rsid w:val="00C707D2"/>
    <w:pPr>
      <w:widowControl w:val="0"/>
      <w:autoSpaceDE w:val="0"/>
      <w:autoSpaceDN w:val="0"/>
    </w:pPr>
    <w:rPr>
      <w:rFonts w:ascii="Courier New" w:hAnsi="Courier New" w:cs="Courier New"/>
    </w:rPr>
  </w:style>
  <w:style w:type="character" w:customStyle="1" w:styleId="af">
    <w:name w:val="Основной текст Знак"/>
    <w:link w:val="ae"/>
    <w:rsid w:val="000941F6"/>
    <w:rPr>
      <w:sz w:val="28"/>
      <w:lang w:val="en-US"/>
    </w:rPr>
  </w:style>
  <w:style w:type="paragraph" w:styleId="af1">
    <w:name w:val="footnote text"/>
    <w:basedOn w:val="a"/>
    <w:link w:val="af2"/>
    <w:rsid w:val="00D21285"/>
  </w:style>
  <w:style w:type="character" w:customStyle="1" w:styleId="af2">
    <w:name w:val="Текст сноски Знак"/>
    <w:basedOn w:val="a0"/>
    <w:link w:val="af1"/>
    <w:rsid w:val="00D21285"/>
  </w:style>
  <w:style w:type="character" w:styleId="af3">
    <w:name w:val="footnote reference"/>
    <w:rsid w:val="00D21285"/>
    <w:rPr>
      <w:vertAlign w:val="superscript"/>
    </w:rPr>
  </w:style>
  <w:style w:type="character" w:customStyle="1" w:styleId="ConsPlusNormal0">
    <w:name w:val="ConsPlusNormal Знак"/>
    <w:link w:val="ConsPlusNormal"/>
    <w:rsid w:val="002F0101"/>
    <w:rPr>
      <w:rFonts w:ascii="Calibri" w:hAnsi="Calibri" w:cs="Calibri"/>
      <w:sz w:val="22"/>
    </w:rPr>
  </w:style>
  <w:style w:type="paragraph" w:styleId="af4">
    <w:name w:val="List Paragraph"/>
    <w:basedOn w:val="a"/>
    <w:uiPriority w:val="34"/>
    <w:qFormat/>
    <w:rsid w:val="00EA0C7C"/>
    <w:pPr>
      <w:ind w:left="720"/>
      <w:contextualSpacing/>
    </w:pPr>
  </w:style>
  <w:style w:type="character" w:styleId="af5">
    <w:name w:val="annotation reference"/>
    <w:basedOn w:val="a0"/>
    <w:semiHidden/>
    <w:unhideWhenUsed/>
    <w:rsid w:val="00C91BF9"/>
    <w:rPr>
      <w:sz w:val="16"/>
      <w:szCs w:val="16"/>
    </w:rPr>
  </w:style>
  <w:style w:type="paragraph" w:styleId="af6">
    <w:name w:val="annotation text"/>
    <w:basedOn w:val="a"/>
    <w:link w:val="af7"/>
    <w:semiHidden/>
    <w:unhideWhenUsed/>
    <w:rsid w:val="00C91BF9"/>
  </w:style>
  <w:style w:type="character" w:customStyle="1" w:styleId="af7">
    <w:name w:val="Текст примечания Знак"/>
    <w:basedOn w:val="a0"/>
    <w:link w:val="af6"/>
    <w:semiHidden/>
    <w:rsid w:val="00C91BF9"/>
  </w:style>
  <w:style w:type="paragraph" w:styleId="af8">
    <w:name w:val="annotation subject"/>
    <w:basedOn w:val="af6"/>
    <w:next w:val="af6"/>
    <w:link w:val="af9"/>
    <w:semiHidden/>
    <w:unhideWhenUsed/>
    <w:rsid w:val="00C91BF9"/>
    <w:rPr>
      <w:b/>
      <w:bCs/>
    </w:rPr>
  </w:style>
  <w:style w:type="character" w:customStyle="1" w:styleId="af9">
    <w:name w:val="Тема примечания Знак"/>
    <w:basedOn w:val="af7"/>
    <w:link w:val="af8"/>
    <w:semiHidden/>
    <w:rsid w:val="00C91B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ko@kamgov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732D10AF268ECB0FB66EC742F0B852E9A847F03D47575D34FB4E1244AB3A30F9C986A7788851A42A5D0FB02409E13331FCDBACEB4F0EB42C53A4F397t8nF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van\Application%20Data\Microsoft\&#1064;&#1072;&#1073;&#1083;&#1086;&#1085;&#1099;\&#1041;&#1083;&#1072;&#1085;&#1082;%20&#1050;&#1059;&#1043;&#1048;%202005%20(&#1052;&#1080;&#1097;&#1077;&#1085;&#1082;&#1086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326E6D-2C28-402F-A8E1-93F2AB89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КУГИ 2005 (Мищенко).dot</Template>
  <TotalTime>7</TotalTime>
  <Pages>1</Pages>
  <Words>152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</vt:lpstr>
    </vt:vector>
  </TitlesOfParts>
  <Company/>
  <LinksUpToDate>false</LinksUpToDate>
  <CharactersWithSpaces>1659</CharactersWithSpaces>
  <SharedDoc>false</SharedDoc>
  <HLinks>
    <vt:vector size="6" baseType="variant">
      <vt:variant>
        <vt:i4>3866683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consultantplus://offline/ref=732D10AF268ECB0FB66EC742F0B852E9A847F03D47575D34FB4E1244AB3A30F9C986A7788851A42A5D0FB02409E13331FCDBACEB4F0EB42C53A4F397t8nFC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</dc:title>
  <dc:subject/>
  <dc:creator>Понамарёва Ксения Сергеевна</dc:creator>
  <cp:keywords/>
  <cp:lastModifiedBy>Стрюков Семён Игоревич</cp:lastModifiedBy>
  <cp:revision>17</cp:revision>
  <cp:lastPrinted>2021-04-30T01:24:00Z</cp:lastPrinted>
  <dcterms:created xsi:type="dcterms:W3CDTF">2022-06-07T04:08:00Z</dcterms:created>
  <dcterms:modified xsi:type="dcterms:W3CDTF">2022-07-11T22:40:00Z</dcterms:modified>
</cp:coreProperties>
</file>