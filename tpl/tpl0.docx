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E81A84" w14:paraId="7E1204AC" w14:textId="77777777" w:rsidTr="00E96A9C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onshow.email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E96A9C">
        <w:trPr>
          <w:trHeight w:val="385"/>
        </w:trPr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E96A9C">
        <w:trPr>
          <w:trHeight w:val="285"/>
        </w:trPr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A23B77">
              <w:rPr>
                <w:sz w:val="24"/>
                <w:szCs w:val="24"/>
                <w:lang w:val="en-US"/>
              </w:rPr>
              <w:t>senderNum</w:t>
            </w:r>
            <w:proofErr w:type="spell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E96A9C">
        <w:trPr>
          <w:trHeight w:val="1134"/>
        </w:trPr>
        <w:tc>
          <w:tcPr>
            <w:tcW w:w="4763" w:type="dxa"/>
            <w:gridSpan w:val="4"/>
            <w:tcBorders>
              <w:top w:val="single" w:sz="4" w:space="0" w:color="auto"/>
            </w:tcBorders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2920B878" w14:textId="46BE814F" w:rsidR="00CF3249" w:rsidRPr="00E81A84" w:rsidRDefault="00E81A84" w:rsidP="00CF3249">
            <w:pPr>
              <w:rPr>
                <w:sz w:val="24"/>
                <w:szCs w:val="24"/>
                <w:lang w:val="en-US"/>
              </w:rPr>
            </w:pPr>
            <w:r w:rsidRPr="00E81A84">
              <w:rPr>
                <w:b/>
                <w:bCs/>
                <w:color w:val="000000"/>
                <w:sz w:val="24"/>
                <w:szCs w:val="24"/>
              </w:rPr>
              <w:t>[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onshow.subjectTitle]</w:t>
            </w:r>
            <w:bookmarkStart w:id="0" w:name="_GoBack"/>
            <w:bookmarkEnd w:id="0"/>
          </w:p>
          <w:p w14:paraId="67518EB6" w14:textId="77777777" w:rsidR="00CF3249" w:rsidRPr="00CF3249" w:rsidRDefault="00CF3249" w:rsidP="00CF3249">
            <w:pPr>
              <w:rPr>
                <w:sz w:val="24"/>
                <w:szCs w:val="24"/>
              </w:rPr>
            </w:pPr>
            <w:r w:rsidRPr="00CF3249">
              <w:rPr>
                <w:i/>
                <w:iCs/>
                <w:color w:val="000000"/>
                <w:sz w:val="24"/>
                <w:szCs w:val="24"/>
              </w:rPr>
              <w:t xml:space="preserve">О предоставлении копий </w:t>
            </w:r>
          </w:p>
          <w:p w14:paraId="3EDCC205" w14:textId="77777777" w:rsidR="00CF3249" w:rsidRPr="00CF3249" w:rsidRDefault="00CF3249" w:rsidP="00CF3249">
            <w:pPr>
              <w:rPr>
                <w:sz w:val="24"/>
                <w:szCs w:val="24"/>
              </w:rPr>
            </w:pPr>
            <w:r w:rsidRPr="00CF3249">
              <w:rPr>
                <w:i/>
                <w:iCs/>
                <w:color w:val="000000"/>
                <w:sz w:val="24"/>
                <w:szCs w:val="24"/>
              </w:rPr>
              <w:t xml:space="preserve">учетно-технической документации </w:t>
            </w:r>
          </w:p>
          <w:p w14:paraId="10B5012C" w14:textId="360C14DB" w:rsidR="00921AA0" w:rsidRPr="00CF3249" w:rsidRDefault="00CF3249" w:rsidP="00CF3249">
            <w:pPr>
              <w:rPr>
                <w:sz w:val="24"/>
                <w:szCs w:val="24"/>
              </w:rPr>
            </w:pPr>
            <w:r w:rsidRPr="00CF3249">
              <w:rPr>
                <w:i/>
                <w:iCs/>
                <w:color w:val="000000"/>
                <w:sz w:val="24"/>
                <w:szCs w:val="24"/>
              </w:rPr>
              <w:t>и (или) содержащихся в ней сведений</w:t>
            </w:r>
          </w:p>
        </w:tc>
        <w:tc>
          <w:tcPr>
            <w:tcW w:w="4678" w:type="dxa"/>
            <w:vMerge/>
            <w:tcBorders>
              <w:top w:val="single" w:sz="4" w:space="0" w:color="auto"/>
            </w:tcBorders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1" w:name="_Hlk19883588"/>
      <w:bookmarkStart w:id="2" w:name="_Hlk18914787"/>
      <w:bookmarkStart w:id="3" w:name="_Hlk19879030"/>
      <w:bookmarkStart w:id="4" w:name="_Hlk19015507"/>
    </w:p>
    <w:p w14:paraId="766F0307" w14:textId="56C94A86" w:rsidR="001844F2" w:rsidRPr="001844F2" w:rsidRDefault="001844F2" w:rsidP="009036DC">
      <w:pPr>
        <w:ind w:firstLine="709"/>
        <w:jc w:val="both"/>
        <w:rPr>
          <w:sz w:val="28"/>
          <w:szCs w:val="28"/>
        </w:rPr>
      </w:pPr>
      <w:r w:rsidRPr="001844F2">
        <w:rPr>
          <w:sz w:val="28"/>
          <w:szCs w:val="28"/>
        </w:rPr>
        <w:t xml:space="preserve">В соответствии с пунктом 2 части 3.16 Порядка постоянного хранения, использования технических паспортов, оценочной и иной хранившейся по состоянию на 1 января 2013 года в органах и организациях по государственному техническому учету и (или) технической инвентаризации учетно-технической документации об объектах государственного технического учета и технической инвентаризации, а также предоставления копий такой документации и содержащихся в ней сведений, утвержденного приказом Министерства имущественных и земельных отношений Камчатского края от 25.05.2017 № 60, Краевое государственное бюджетное учреждение «Камчатская государственная кадастровая оценка», рассмотрев Ваш запрос о предоставлении </w:t>
      </w:r>
      <w:r w:rsidR="009036DC" w:rsidRPr="009036DC">
        <w:rPr>
          <w:sz w:val="28"/>
          <w:szCs w:val="28"/>
        </w:rPr>
        <w:t>учетно-технической документации и (или) содержащихся в ней сведений</w:t>
      </w:r>
      <w:r w:rsidRPr="001844F2">
        <w:rPr>
          <w:sz w:val="28"/>
          <w:szCs w:val="28"/>
        </w:rPr>
        <w:t>:</w:t>
      </w:r>
    </w:p>
    <w:p w14:paraId="15D85458" w14:textId="74154F7B" w:rsidR="00B47F60" w:rsidRDefault="00B47F60" w:rsidP="00B47F60">
      <w:pPr>
        <w:ind w:firstLine="709"/>
        <w:jc w:val="both"/>
        <w:rPr>
          <w:sz w:val="28"/>
          <w:szCs w:val="28"/>
          <w:lang w:val="en-US"/>
        </w:rPr>
      </w:pPr>
      <w:r w:rsidRPr="002F603A">
        <w:rPr>
          <w:sz w:val="28"/>
          <w:szCs w:val="28"/>
          <w:lang w:val="en-US"/>
        </w:rPr>
        <w:t>[</w:t>
      </w:r>
      <w:proofErr w:type="spellStart"/>
      <w:proofErr w:type="gramStart"/>
      <w:r>
        <w:rPr>
          <w:sz w:val="28"/>
          <w:szCs w:val="28"/>
          <w:lang w:val="en-US"/>
        </w:rPr>
        <w:t>text</w:t>
      </w:r>
      <w:r w:rsidRPr="002F603A">
        <w:rPr>
          <w:sz w:val="28"/>
          <w:szCs w:val="28"/>
          <w:lang w:val="en-US"/>
        </w:rPr>
        <w:t>.val;block</w:t>
      </w:r>
      <w:proofErr w:type="spellEnd"/>
      <w:proofErr w:type="gramEnd"/>
      <w:r w:rsidRPr="002F603A">
        <w:rPr>
          <w:sz w:val="28"/>
          <w:szCs w:val="28"/>
          <w:lang w:val="en-US"/>
        </w:rPr>
        <w:t>=</w:t>
      </w:r>
      <w:proofErr w:type="spellStart"/>
      <w:r w:rsidRPr="002F603A">
        <w:rPr>
          <w:sz w:val="28"/>
          <w:szCs w:val="28"/>
          <w:lang w:val="en-US"/>
        </w:rPr>
        <w:t>tbs:p</w:t>
      </w:r>
      <w:proofErr w:type="spellEnd"/>
      <w:r w:rsidRPr="002F603A">
        <w:rPr>
          <w:sz w:val="28"/>
          <w:szCs w:val="28"/>
          <w:lang w:val="en-US"/>
        </w:rPr>
        <w:t>]</w:t>
      </w:r>
    </w:p>
    <w:p w14:paraId="70971B11" w14:textId="6FF63EE7" w:rsidR="00BE609F" w:rsidRDefault="00BE609F" w:rsidP="00B47F60">
      <w:pPr>
        <w:ind w:firstLine="709"/>
        <w:jc w:val="both"/>
        <w:rPr>
          <w:sz w:val="28"/>
          <w:szCs w:val="28"/>
          <w:lang w:val="en-US"/>
        </w:rPr>
      </w:pPr>
    </w:p>
    <w:p w14:paraId="63560934" w14:textId="77777777" w:rsidR="00BE609F" w:rsidRDefault="00BE609F" w:rsidP="00B47F60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5C65B7" w:rsidRPr="005D6B05" w14:paraId="10863344" w14:textId="77777777" w:rsidTr="00DA4F13">
        <w:tc>
          <w:tcPr>
            <w:tcW w:w="2835" w:type="dxa"/>
            <w:vAlign w:val="center"/>
          </w:tcPr>
          <w:p w14:paraId="3CE22E36" w14:textId="46C8A678" w:rsidR="005C65B7" w:rsidRPr="00C84357" w:rsidRDefault="003E156F" w:rsidP="00E85FD7">
            <w:pPr>
              <w:rPr>
                <w:sz w:val="28"/>
                <w:szCs w:val="28"/>
                <w:lang w:val="en-US"/>
              </w:rPr>
            </w:pPr>
            <w:r w:rsidRPr="003E156F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3E156F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title</w:t>
            </w:r>
            <w:proofErr w:type="spellEnd"/>
            <w:proofErr w:type="gramEnd"/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center"/>
          </w:tcPr>
          <w:p w14:paraId="4C139805" w14:textId="1CE578BB" w:rsidR="005C65B7" w:rsidRPr="00A671E9" w:rsidRDefault="00513B35" w:rsidP="008B4D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BCF420" wp14:editId="7E0EC831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6BA" w:rsidRPr="001C56BA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="001C56BA" w:rsidRPr="001C56BA">
              <w:rPr>
                <w:sz w:val="28"/>
                <w:szCs w:val="28"/>
                <w:lang w:val="en-US"/>
              </w:rPr>
              <w:t>onshow.</w:t>
            </w:r>
            <w:r w:rsidR="001C56BA">
              <w:rPr>
                <w:sz w:val="28"/>
                <w:szCs w:val="28"/>
                <w:lang w:val="en-US"/>
              </w:rPr>
              <w:t>img</w:t>
            </w:r>
            <w:r w:rsidR="001C56BA" w:rsidRPr="001C56BA">
              <w:rPr>
                <w:sz w:val="28"/>
                <w:szCs w:val="28"/>
                <w:lang w:val="en-US"/>
              </w:rPr>
              <w:t>;ope</w:t>
            </w:r>
            <w:proofErr w:type="spellEnd"/>
            <w:proofErr w:type="gramEnd"/>
            <w:r w:rsidR="001C56BA" w:rsidRPr="001C56BA">
              <w:rPr>
                <w:sz w:val="28"/>
                <w:szCs w:val="28"/>
                <w:lang w:val="en-US"/>
              </w:rPr>
              <w:t>=</w:t>
            </w:r>
            <w:proofErr w:type="spellStart"/>
            <w:r w:rsidR="001C56BA" w:rsidRPr="001C56BA">
              <w:rPr>
                <w:sz w:val="28"/>
                <w:szCs w:val="28"/>
                <w:lang w:val="en-US"/>
              </w:rPr>
              <w:t>changepic</w:t>
            </w:r>
            <w:proofErr w:type="spellEnd"/>
            <w:r w:rsidR="001C56BA" w:rsidRPr="001C56BA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vAlign w:val="center"/>
          </w:tcPr>
          <w:p w14:paraId="26BBDFD2" w14:textId="74ED4F20" w:rsidR="005C65B7" w:rsidRPr="005D6B05" w:rsidRDefault="003E156F" w:rsidP="00DA4F13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</w:t>
            </w:r>
            <w:proofErr w:type="gramStart"/>
            <w:r w:rsidRPr="00E34FCB">
              <w:rPr>
                <w:sz w:val="28"/>
                <w:szCs w:val="28"/>
                <w:lang w:val="en-US"/>
              </w:rPr>
              <w:t>onshow.</w:t>
            </w:r>
            <w:r w:rsidR="008C58EA">
              <w:rPr>
                <w:sz w:val="28"/>
                <w:szCs w:val="28"/>
                <w:lang w:val="en-US"/>
              </w:rPr>
              <w:t>performer</w:t>
            </w:r>
            <w:proofErr w:type="gramEnd"/>
            <w:r w:rsidR="008C58EA">
              <w:rPr>
                <w:sz w:val="28"/>
                <w:szCs w:val="28"/>
                <w:lang w:val="en-US"/>
              </w:rPr>
              <w:t>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1"/>
      <w:bookmarkEnd w:id="2"/>
      <w:bookmarkEnd w:id="3"/>
      <w:bookmarkEnd w:id="4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0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</w:t>
    </w:r>
    <w:proofErr w:type="spellStart"/>
    <w:proofErr w:type="gramStart"/>
    <w:r>
      <w:rPr>
        <w:lang w:val="en-US"/>
      </w:rPr>
      <w:t>onshow.performer</w:t>
    </w:r>
    <w:proofErr w:type="spellEnd"/>
    <w:proofErr w:type="gramEnd"/>
    <w:r>
      <w:rPr>
        <w:lang w:val="en-US"/>
      </w:rPr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7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3537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44F2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1C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2202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C19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3E7C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3AA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2D58"/>
    <w:rsid w:val="00353831"/>
    <w:rsid w:val="00353D23"/>
    <w:rsid w:val="0035749E"/>
    <w:rsid w:val="00361074"/>
    <w:rsid w:val="003610A9"/>
    <w:rsid w:val="003618BD"/>
    <w:rsid w:val="003619FB"/>
    <w:rsid w:val="00361E72"/>
    <w:rsid w:val="00362671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3CA7"/>
    <w:rsid w:val="003E465D"/>
    <w:rsid w:val="003E563A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99D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01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707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B7FF3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8F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56F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3DDF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726"/>
    <w:rsid w:val="00762857"/>
    <w:rsid w:val="00763C36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1CA6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772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4A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59B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4C7A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4B6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6DC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877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4BC9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C7DD3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745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47F60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09F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0F9"/>
    <w:rsid w:val="00C029E8"/>
    <w:rsid w:val="00C059FA"/>
    <w:rsid w:val="00C0639E"/>
    <w:rsid w:val="00C06619"/>
    <w:rsid w:val="00C07876"/>
    <w:rsid w:val="00C07E85"/>
    <w:rsid w:val="00C103AE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3E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260C"/>
    <w:rsid w:val="00CE4C04"/>
    <w:rsid w:val="00CE5025"/>
    <w:rsid w:val="00CE5BFB"/>
    <w:rsid w:val="00CE5FC6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249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2E36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6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1A84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6A9C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17E84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72289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C325D-5B02-4115-959E-A717EF5C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30</TotalTime>
  <Pages>1</Pages>
  <Words>156</Words>
  <Characters>1335</Characters>
  <Application>Microsoft Office Word</Application>
  <DocSecurity>0</DocSecurity>
  <Lines>11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1489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Стрюков Семён Игоревич</cp:lastModifiedBy>
  <cp:revision>7</cp:revision>
  <cp:lastPrinted>2021-04-30T01:24:00Z</cp:lastPrinted>
  <dcterms:created xsi:type="dcterms:W3CDTF">2022-06-13T22:34:00Z</dcterms:created>
  <dcterms:modified xsi:type="dcterms:W3CDTF">2022-06-14T00:44:00Z</dcterms:modified>
</cp:coreProperties>
</file>